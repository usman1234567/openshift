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455"/>
        <w:gridCol w:w="7083"/>
      </w:tblGrid>
      <w:tr w:rsidR="00C420C8" w:rsidRPr="005152F2" w:rsidTr="00D922F5">
        <w:tc>
          <w:tcPr>
            <w:tcW w:w="3251" w:type="dxa"/>
          </w:tcPr>
          <w:p w:rsidR="001A2B3C" w:rsidRDefault="001A2B3C" w:rsidP="0083121A">
            <w:pPr>
              <w:pStyle w:val="Heading1"/>
              <w:spacing w:line="240" w:lineRule="atLeast"/>
            </w:pPr>
            <w:r>
              <w:t>Ravi Prak</w:t>
            </w:r>
            <w:r w:rsidR="00683FF8">
              <w:t>a</w:t>
            </w:r>
            <w:r>
              <w:t>s</w:t>
            </w:r>
            <w:r w:rsidR="00683FF8">
              <w:t>h</w:t>
            </w:r>
          </w:p>
          <w:p w:rsidR="001A2B3C" w:rsidRDefault="0083121A" w:rsidP="001A2B3C">
            <w:pPr>
              <w:pStyle w:val="Heading3"/>
              <w:rPr>
                <w:caps w:val="0"/>
                <w:sz w:val="18"/>
                <w:szCs w:val="18"/>
              </w:rPr>
            </w:pPr>
            <w:r w:rsidRPr="001A2B3C">
              <w:rPr>
                <w:noProof/>
                <w:sz w:val="18"/>
                <w:szCs w:val="18"/>
                <w:lang w:val="en-GB" w:eastAsia="en-GB" w:bidi="hi-IN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1367790</wp:posOffset>
                      </wp:positionH>
                      <wp:positionV relativeFrom="paragraph">
                        <wp:posOffset>41662</wp:posOffset>
                      </wp:positionV>
                      <wp:extent cx="328930" cy="328930"/>
                      <wp:effectExtent l="0" t="0" r="13970" b="1397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1251" y="20015"/>
                          <wp:lineTo x="3753" y="21266"/>
                          <wp:lineTo x="18764" y="21266"/>
                          <wp:lineTo x="21266" y="17514"/>
                          <wp:lineTo x="21266" y="3753"/>
                          <wp:lineTo x="17514" y="0"/>
                          <wp:lineTo x="3753" y="0"/>
                        </wp:wrapPolygon>
                      </wp:wrapTight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6E0556" id="Group 43" o:spid="_x0000_s1026" alt="Title: Email icon" style="position:absolute;margin-left:107.7pt;margin-top:3.3pt;width:25.9pt;height:25.9pt;z-index:-251650048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  <w:r w:rsidR="00331B42" w:rsidRPr="00331B42">
              <w:rPr>
                <w:noProof/>
                <w:sz w:val="18"/>
                <w:szCs w:val="18"/>
                <w:lang w:val="en-GB" w:eastAsia="en-GB" w:bidi="hi-I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136525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hrough>
                  <wp:docPr id="8" name="Picture 8" descr="C:\Users\Ravi.Prakash\Desktop\RAVI PERSONAL\CV\Pass Pic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vi.Prakash\Desktop\RAVI PERSONAL\CV\Pass Pic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A2B3C" w:rsidRDefault="00646345" w:rsidP="001A2B3C">
            <w:pPr>
              <w:pStyle w:val="Heading3"/>
              <w:rPr>
                <w:caps w:val="0"/>
                <w:sz w:val="18"/>
                <w:szCs w:val="18"/>
              </w:rPr>
            </w:pPr>
            <w:r w:rsidRPr="001A2B3C">
              <w:rPr>
                <w:caps w:val="0"/>
                <w:sz w:val="18"/>
                <w:szCs w:val="18"/>
              </w:rPr>
              <w:t>raviprakashaksh@gmail.com</w:t>
            </w:r>
          </w:p>
          <w:p w:rsidR="00C420C8" w:rsidRPr="001A2B3C" w:rsidRDefault="00331B42" w:rsidP="001A2B3C">
            <w:pPr>
              <w:pStyle w:val="Heading3"/>
              <w:rPr>
                <w:sz w:val="18"/>
                <w:szCs w:val="18"/>
              </w:rPr>
            </w:pPr>
            <w:r w:rsidRPr="00331B42">
              <w:rPr>
                <w:sz w:val="18"/>
                <w:szCs w:val="18"/>
              </w:rPr>
              <w:t xml:space="preserve"> </w:t>
            </w:r>
            <w:r w:rsidR="00C420C8" w:rsidRPr="001A2B3C">
              <w:rPr>
                <w:noProof/>
                <w:sz w:val="18"/>
                <w:szCs w:val="18"/>
                <w:lang w:val="en-GB" w:eastAsia="en-GB" w:bidi="hi-IN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25D971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1A2B3C" w:rsidRDefault="0083121A" w:rsidP="001A2B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</w:t>
            </w:r>
            <w:r w:rsidR="00646345" w:rsidRPr="001A2B3C">
              <w:rPr>
                <w:sz w:val="18"/>
                <w:szCs w:val="18"/>
              </w:rPr>
              <w:t>+971 543058860</w:t>
            </w:r>
          </w:p>
          <w:p w:rsidR="00C420C8" w:rsidRPr="001A2B3C" w:rsidRDefault="00723E74" w:rsidP="001A2B3C">
            <w:pPr>
              <w:pStyle w:val="Heading3"/>
              <w:rPr>
                <w:sz w:val="18"/>
                <w:szCs w:val="18"/>
              </w:rPr>
            </w:pPr>
            <w:r w:rsidRPr="001A2B3C">
              <w:rPr>
                <w:noProof/>
                <w:sz w:val="18"/>
                <w:szCs w:val="18"/>
                <w:lang w:val="en-GB" w:eastAsia="en-GB" w:bidi="hi-IN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1374140</wp:posOffset>
                      </wp:positionH>
                      <wp:positionV relativeFrom="paragraph">
                        <wp:posOffset>41275</wp:posOffset>
                      </wp:positionV>
                      <wp:extent cx="328930" cy="328930"/>
                      <wp:effectExtent l="0" t="0" r="13970" b="1397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1251" y="20015"/>
                          <wp:lineTo x="3753" y="21266"/>
                          <wp:lineTo x="18764" y="21266"/>
                          <wp:lineTo x="21266" y="17514"/>
                          <wp:lineTo x="21266" y="3753"/>
                          <wp:lineTo x="17514" y="0"/>
                          <wp:lineTo x="3753" y="0"/>
                        </wp:wrapPolygon>
                      </wp:wrapTight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FE8353" id="Group 31" o:spid="_x0000_s1026" alt="Title: LinkedIn icon" style="position:absolute;margin-left:108.2pt;margin-top:3.25pt;width:25.9pt;height:25.9pt;z-index:-251651072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5q3x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</w:p>
          <w:p w:rsidR="006202EE" w:rsidRPr="00723E74" w:rsidRDefault="00447B62" w:rsidP="006202EE">
            <w:pPr>
              <w:pStyle w:val="Heading3"/>
              <w:jc w:val="right"/>
              <w:rPr>
                <w:rStyle w:val="vanity-name"/>
                <w:sz w:val="18"/>
                <w:szCs w:val="18"/>
                <w:u w:val="single"/>
              </w:rPr>
            </w:pPr>
            <w:hyperlink r:id="rId11" w:history="1">
              <w:r w:rsidR="006202EE" w:rsidRPr="00CC084A">
                <w:rPr>
                  <w:rStyle w:val="Hyperlink"/>
                  <w:caps w:val="0"/>
                  <w:sz w:val="18"/>
                </w:rPr>
                <w:t>www.linkedin.com/in/raviprakash0103</w:t>
              </w:r>
            </w:hyperlink>
            <w:r w:rsidR="006202EE" w:rsidRPr="00723E74">
              <w:rPr>
                <w:rStyle w:val="vanity-name"/>
                <w:caps w:val="0"/>
                <w:sz w:val="18"/>
                <w:szCs w:val="18"/>
                <w:u w:val="single"/>
              </w:rPr>
              <w:t xml:space="preserve"> </w:t>
            </w:r>
          </w:p>
          <w:p w:rsidR="006202EE" w:rsidRPr="00723E74" w:rsidRDefault="006202EE" w:rsidP="00723E74">
            <w:pPr>
              <w:pStyle w:val="Heading3"/>
              <w:jc w:val="right"/>
              <w:rPr>
                <w:rStyle w:val="vanity-name"/>
                <w:sz w:val="18"/>
                <w:szCs w:val="18"/>
                <w:u w:val="single"/>
              </w:rPr>
            </w:pPr>
          </w:p>
          <w:tbl>
            <w:tblPr>
              <w:tblW w:w="5000" w:type="pct"/>
              <w:tblBorders>
                <w:top w:val="single" w:sz="8" w:space="0" w:color="37B6AE" w:themeColor="accent1"/>
                <w:left w:val="single" w:sz="8" w:space="0" w:color="37B6AE" w:themeColor="accent1"/>
                <w:bottom w:val="single" w:sz="8" w:space="0" w:color="37B6AE" w:themeColor="accent1"/>
                <w:right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435"/>
            </w:tblGrid>
            <w:tr w:rsidR="00C420C8" w:rsidRPr="005152F2" w:rsidTr="001654AC">
              <w:tc>
                <w:tcPr>
                  <w:tcW w:w="3435" w:type="dxa"/>
                  <w:tcMar>
                    <w:top w:w="288" w:type="dxa"/>
                    <w:bottom w:w="288" w:type="dxa"/>
                  </w:tcMar>
                </w:tcPr>
                <w:p w:rsidR="00C420C8" w:rsidRDefault="00447B62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382E3605AC3D47D4A15E646BA882DA6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w:rPr>
                      <w:lang w:val="en-GB" w:eastAsia="en-GB" w:bidi="hi-IN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AF09DC5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83D20" w:rsidRDefault="00C83D20" w:rsidP="00545E40">
                  <w:pPr>
                    <w:pStyle w:val="NoSpacing"/>
                    <w:rPr>
                      <w:rFonts w:asciiTheme="majorHAnsi" w:hAnsiTheme="majorHAnsi" w:cs="Arial"/>
                      <w:sz w:val="20"/>
                      <w:szCs w:val="20"/>
                      <w:lang w:val="en-GB"/>
                    </w:rPr>
                  </w:pPr>
                  <w:r w:rsidRPr="001F5C89">
                    <w:rPr>
                      <w:rFonts w:asciiTheme="majorHAnsi" w:hAnsiTheme="majorHAnsi" w:cs="Arial"/>
                      <w:i/>
                      <w:sz w:val="20"/>
                      <w:szCs w:val="20"/>
                      <w:lang w:val="en-GB"/>
                    </w:rPr>
                    <w:t>A result-oriented professional</w:t>
                  </w:r>
                  <w:r w:rsidR="00D22655">
                    <w:rPr>
                      <w:rFonts w:asciiTheme="majorHAnsi" w:hAnsiTheme="majorHAnsi" w:cs="Arial"/>
                      <w:sz w:val="20"/>
                      <w:szCs w:val="20"/>
                      <w:lang w:val="en-GB"/>
                    </w:rPr>
                    <w:t xml:space="preserve"> with 8+</w:t>
                  </w:r>
                  <w:r w:rsidR="0057296F">
                    <w:rPr>
                      <w:rFonts w:asciiTheme="majorHAnsi" w:hAnsiTheme="majorHAnsi" w:cs="Arial"/>
                      <w:sz w:val="20"/>
                      <w:szCs w:val="20"/>
                      <w:lang w:val="en-GB"/>
                    </w:rPr>
                    <w:t xml:space="preserve"> yrs. </w:t>
                  </w:r>
                  <w:r w:rsidR="00D22655">
                    <w:rPr>
                      <w:rFonts w:asciiTheme="majorHAnsi" w:hAnsiTheme="majorHAnsi" w:cs="Arial"/>
                      <w:sz w:val="20"/>
                      <w:szCs w:val="20"/>
                      <w:lang w:val="en-GB"/>
                    </w:rPr>
                    <w:t xml:space="preserve">With </w:t>
                  </w:r>
                  <w:r w:rsidR="001F5C89">
                    <w:rPr>
                      <w:rFonts w:asciiTheme="majorHAnsi" w:hAnsiTheme="majorHAnsi" w:cs="Arial"/>
                      <w:sz w:val="20"/>
                      <w:szCs w:val="20"/>
                      <w:lang w:val="en-GB"/>
                    </w:rPr>
                    <w:t xml:space="preserve">Middle </w:t>
                  </w:r>
                  <w:r w:rsidRPr="008C3D0C">
                    <w:rPr>
                      <w:rFonts w:asciiTheme="majorHAnsi" w:hAnsiTheme="majorHAnsi" w:cs="Arial"/>
                      <w:sz w:val="20"/>
                      <w:szCs w:val="20"/>
                      <w:lang w:val="en-GB"/>
                    </w:rPr>
                    <w:t>East</w:t>
                  </w:r>
                  <w:r w:rsidR="00D22655">
                    <w:rPr>
                      <w:rFonts w:asciiTheme="majorHAnsi" w:hAnsiTheme="majorHAnsi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567555">
                    <w:rPr>
                      <w:rFonts w:asciiTheme="majorHAnsi" w:hAnsiTheme="majorHAnsi" w:cs="Arial"/>
                      <w:sz w:val="20"/>
                      <w:szCs w:val="20"/>
                      <w:lang w:val="en-GB"/>
                    </w:rPr>
                    <w:t>experience in</w:t>
                  </w:r>
                  <w:r>
                    <w:rPr>
                      <w:rFonts w:asciiTheme="majorHAnsi" w:hAnsiTheme="majorHAnsi" w:cs="Arial"/>
                      <w:sz w:val="20"/>
                      <w:szCs w:val="20"/>
                      <w:lang w:val="en-GB"/>
                    </w:rPr>
                    <w:t>:</w:t>
                  </w:r>
                </w:p>
                <w:p w:rsidR="00C420C8" w:rsidRDefault="0088752E" w:rsidP="00D05A0C">
                  <w:pPr>
                    <w:pStyle w:val="NoSpacing"/>
                    <w:rPr>
                      <w:rFonts w:asciiTheme="majorHAnsi" w:hAnsiTheme="majorHAnsi" w:cs="Arial"/>
                      <w:i/>
                      <w:sz w:val="20"/>
                      <w:szCs w:val="20"/>
                      <w:lang w:val="en-GB"/>
                    </w:rPr>
                  </w:pPr>
                  <w:r w:rsidRPr="003B77DC">
                    <w:rPr>
                      <w:rFonts w:asciiTheme="majorHAnsi" w:hAnsiTheme="majorHAnsi" w:cs="Arial"/>
                      <w:i/>
                      <w:sz w:val="20"/>
                      <w:szCs w:val="20"/>
                      <w:lang w:val="en-GB"/>
                    </w:rPr>
                    <w:t>Server Administration</w:t>
                  </w:r>
                  <w:r>
                    <w:rPr>
                      <w:rFonts w:asciiTheme="majorHAnsi" w:hAnsiTheme="majorHAnsi" w:cs="Arial"/>
                      <w:i/>
                      <w:sz w:val="20"/>
                      <w:szCs w:val="20"/>
                      <w:lang w:val="en-GB"/>
                    </w:rPr>
                    <w:t xml:space="preserve">, </w:t>
                  </w:r>
                  <w:r w:rsidR="00C83D20">
                    <w:rPr>
                      <w:rFonts w:asciiTheme="majorHAnsi" w:hAnsiTheme="majorHAnsi" w:cs="Arial"/>
                      <w:i/>
                      <w:sz w:val="20"/>
                      <w:szCs w:val="20"/>
                      <w:lang w:val="en-GB"/>
                    </w:rPr>
                    <w:t xml:space="preserve">System Administration, </w:t>
                  </w:r>
                  <w:r w:rsidR="00C83D20" w:rsidRPr="003B77DC">
                    <w:rPr>
                      <w:rFonts w:asciiTheme="majorHAnsi" w:hAnsiTheme="majorHAnsi" w:cs="Arial"/>
                      <w:i/>
                      <w:sz w:val="20"/>
                      <w:szCs w:val="20"/>
                      <w:lang w:val="en-GB"/>
                    </w:rPr>
                    <w:t>Networking</w:t>
                  </w:r>
                  <w:r w:rsidR="00C83D20">
                    <w:rPr>
                      <w:rFonts w:asciiTheme="majorHAnsi" w:hAnsiTheme="majorHAnsi" w:cs="Arial"/>
                      <w:i/>
                      <w:sz w:val="20"/>
                      <w:szCs w:val="20"/>
                      <w:lang w:val="en-GB"/>
                    </w:rPr>
                    <w:t xml:space="preserve">, </w:t>
                  </w:r>
                  <w:r w:rsidR="00C83D20" w:rsidRPr="003B77DC">
                    <w:rPr>
                      <w:rFonts w:asciiTheme="majorHAnsi" w:hAnsiTheme="majorHAnsi" w:cs="Arial"/>
                      <w:i/>
                      <w:sz w:val="20"/>
                      <w:szCs w:val="20"/>
                      <w:lang w:val="en-GB"/>
                    </w:rPr>
                    <w:t>Troubleshooting</w:t>
                  </w:r>
                  <w:r w:rsidR="00C83D20">
                    <w:rPr>
                      <w:rFonts w:asciiTheme="majorHAnsi" w:hAnsiTheme="majorHAnsi" w:cs="Arial"/>
                      <w:i/>
                      <w:sz w:val="20"/>
                      <w:szCs w:val="20"/>
                      <w:lang w:val="en-GB"/>
                    </w:rPr>
                    <w:t xml:space="preserve">, </w:t>
                  </w:r>
                  <w:r w:rsidR="00C83D20" w:rsidRPr="003B77DC">
                    <w:rPr>
                      <w:rFonts w:asciiTheme="majorHAnsi" w:hAnsiTheme="majorHAnsi" w:cs="Arial"/>
                      <w:i/>
                      <w:sz w:val="20"/>
                      <w:szCs w:val="20"/>
                      <w:lang w:val="en-GB"/>
                    </w:rPr>
                    <w:t>Technical Support</w:t>
                  </w:r>
                  <w:r w:rsidR="00C83D20">
                    <w:rPr>
                      <w:rFonts w:asciiTheme="majorHAnsi" w:hAnsiTheme="majorHAnsi" w:cs="Arial"/>
                      <w:i/>
                      <w:sz w:val="20"/>
                      <w:szCs w:val="20"/>
                      <w:lang w:val="en-GB"/>
                    </w:rPr>
                    <w:t xml:space="preserve">, </w:t>
                  </w:r>
                  <w:r w:rsidR="00C83D20" w:rsidRPr="003B77DC">
                    <w:rPr>
                      <w:rFonts w:asciiTheme="majorHAnsi" w:hAnsiTheme="majorHAnsi" w:cs="Arial"/>
                      <w:i/>
                      <w:sz w:val="20"/>
                      <w:szCs w:val="20"/>
                      <w:lang w:val="en-GB"/>
                    </w:rPr>
                    <w:t>Training &amp; Development</w:t>
                  </w:r>
                  <w:r>
                    <w:rPr>
                      <w:rFonts w:asciiTheme="majorHAnsi" w:hAnsiTheme="majorHAnsi" w:cs="Arial"/>
                      <w:i/>
                      <w:sz w:val="20"/>
                      <w:szCs w:val="20"/>
                      <w:lang w:val="en-GB"/>
                    </w:rPr>
                    <w:t>.</w:t>
                  </w:r>
                </w:p>
                <w:p w:rsidR="008212A9" w:rsidRPr="00D05A0C" w:rsidRDefault="008212A9" w:rsidP="00D05A0C">
                  <w:pPr>
                    <w:pStyle w:val="NoSpacing"/>
                    <w:rPr>
                      <w:rFonts w:asciiTheme="majorHAnsi" w:hAnsiTheme="majorHAnsi" w:cs="Arial"/>
                      <w:sz w:val="20"/>
                      <w:szCs w:val="20"/>
                      <w:lang w:val="en-GB"/>
                    </w:rPr>
                  </w:pPr>
                  <w:r w:rsidRPr="00F358E0">
                    <w:rPr>
                      <w:rFonts w:asciiTheme="majorHAnsi" w:hAnsiTheme="majorHAnsi" w:cs="Arial"/>
                      <w:iCs/>
                      <w:sz w:val="20"/>
                      <w:szCs w:val="20"/>
                      <w:lang w:val="en-GB"/>
                    </w:rPr>
                    <w:t xml:space="preserve">Seeking to leverage my technical and professional expertise to grow in the new role where I can showcase my skills and </w:t>
                  </w:r>
                  <w:r w:rsidR="00D922F5" w:rsidRPr="00F358E0">
                    <w:rPr>
                      <w:rFonts w:asciiTheme="majorHAnsi" w:hAnsiTheme="majorHAnsi" w:cs="Arial"/>
                      <w:iCs/>
                      <w:sz w:val="20"/>
                      <w:szCs w:val="20"/>
                      <w:lang w:val="en-GB"/>
                    </w:rPr>
                    <w:t>fruitful for the employer.</w:t>
                  </w:r>
                </w:p>
              </w:tc>
            </w:tr>
            <w:tr w:rsidR="00C420C8" w:rsidRPr="005152F2" w:rsidTr="001654AC">
              <w:tc>
                <w:tcPr>
                  <w:tcW w:w="3435" w:type="dxa"/>
                  <w:tcMar>
                    <w:top w:w="288" w:type="dxa"/>
                    <w:bottom w:w="288" w:type="dxa"/>
                  </w:tcMar>
                </w:tcPr>
                <w:p w:rsidR="00D05A0C" w:rsidRDefault="00447B62" w:rsidP="00D05A0C">
                  <w:pPr>
                    <w:pStyle w:val="Heading3"/>
                    <w:spacing w:line="240" w:lineRule="auto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520F4452ED6436BB0ABF690166C11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D05A0C" w:rsidRDefault="00D05A0C" w:rsidP="00D05A0C">
                  <w:pPr>
                    <w:pStyle w:val="Heading3"/>
                    <w:spacing w:line="240" w:lineRule="auto"/>
                  </w:pPr>
                  <w:r>
                    <w:rPr>
                      <w:noProof/>
                      <w:lang w:val="en-GB" w:eastAsia="en-GB" w:bidi="hi-IN"/>
                    </w:rPr>
                    <mc:AlternateContent>
                      <mc:Choice Requires="wps">
                        <w:drawing>
                          <wp:inline distT="0" distB="0" distL="0" distR="0" wp14:anchorId="17AC05C0" wp14:editId="3D655371">
                            <wp:extent cx="221615" cy="0"/>
                            <wp:effectExtent l="0" t="0" r="26035" b="19050"/>
                            <wp:docPr id="9" name="Straight Connector 9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68DED65" id="Straight Connector 9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DUoykgygEAAOg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E70D76" w:rsidRPr="00CC622F" w:rsidRDefault="00E70D76" w:rsidP="00E70D76">
                  <w:pPr>
                    <w:pStyle w:val="NoSpacing"/>
                    <w:numPr>
                      <w:ilvl w:val="0"/>
                      <w:numId w:val="14"/>
                    </w:numPr>
                    <w:jc w:val="left"/>
                  </w:pPr>
                  <w:r w:rsidRPr="00CC622F">
                    <w:t>Abilities in setting up &amp; managing local area networks.</w:t>
                  </w:r>
                </w:p>
                <w:p w:rsidR="00E70D76" w:rsidRPr="00CC622F" w:rsidRDefault="00E70D76" w:rsidP="00E70D76">
                  <w:pPr>
                    <w:pStyle w:val="NoSpacing"/>
                    <w:numPr>
                      <w:ilvl w:val="0"/>
                      <w:numId w:val="14"/>
                    </w:numPr>
                    <w:jc w:val="left"/>
                  </w:pPr>
                  <w:r w:rsidRPr="00CC622F">
                    <w:t xml:space="preserve">Exposure in managing projects on installation, maintenance, IT infrastructure development and technical support </w:t>
                  </w:r>
                </w:p>
                <w:p w:rsidR="00E70D76" w:rsidRDefault="00CC622F" w:rsidP="00E70D76">
                  <w:pPr>
                    <w:pStyle w:val="NoSpacing"/>
                    <w:numPr>
                      <w:ilvl w:val="0"/>
                      <w:numId w:val="14"/>
                    </w:numPr>
                    <w:jc w:val="left"/>
                  </w:pPr>
                  <w:r w:rsidRPr="00CC622F">
                    <w:t>An effective communicator with excellent analytical, problem-solving and interpersonal skill</w:t>
                  </w:r>
                </w:p>
                <w:p w:rsidR="00857DF2" w:rsidRDefault="00C03D39" w:rsidP="00E70D76">
                  <w:pPr>
                    <w:pStyle w:val="NoSpacing"/>
                    <w:numPr>
                      <w:ilvl w:val="0"/>
                      <w:numId w:val="14"/>
                    </w:numPr>
                    <w:jc w:val="left"/>
                  </w:pPr>
                  <w:r w:rsidRPr="00CC622F">
                    <w:t>Windows Server 2016, 2012 R2, 2008 R2</w:t>
                  </w:r>
                  <w:r w:rsidR="00794113" w:rsidRPr="00CC622F">
                    <w:t xml:space="preserve">, </w:t>
                  </w:r>
                </w:p>
                <w:p w:rsidR="00C03D39" w:rsidRPr="00CC622F" w:rsidRDefault="00794113" w:rsidP="00E70D76">
                  <w:pPr>
                    <w:pStyle w:val="NoSpacing"/>
                    <w:numPr>
                      <w:ilvl w:val="0"/>
                      <w:numId w:val="14"/>
                    </w:numPr>
                    <w:jc w:val="left"/>
                  </w:pPr>
                  <w:r w:rsidRPr="00CC622F">
                    <w:t>Windows 10, 8, 7</w:t>
                  </w:r>
                </w:p>
                <w:p w:rsidR="00C03D39" w:rsidRPr="00D05A0C" w:rsidRDefault="00C03D39" w:rsidP="00E70D76">
                  <w:pPr>
                    <w:pStyle w:val="NoSpacing"/>
                    <w:numPr>
                      <w:ilvl w:val="0"/>
                      <w:numId w:val="14"/>
                    </w:numPr>
                    <w:jc w:val="left"/>
                  </w:pPr>
                  <w:r w:rsidRPr="00D05A0C">
                    <w:lastRenderedPageBreak/>
                    <w:t>Office 365</w:t>
                  </w:r>
                  <w:r w:rsidR="004269C9">
                    <w:t xml:space="preserve"> administration</w:t>
                  </w:r>
                </w:p>
                <w:p w:rsidR="00C03D39" w:rsidRPr="00D05A0C" w:rsidRDefault="00C03D39" w:rsidP="00E70D76">
                  <w:pPr>
                    <w:pStyle w:val="NoSpacing"/>
                    <w:numPr>
                      <w:ilvl w:val="0"/>
                      <w:numId w:val="14"/>
                    </w:numPr>
                    <w:jc w:val="left"/>
                  </w:pPr>
                  <w:r w:rsidRPr="00D05A0C">
                    <w:t>Active Directory</w:t>
                  </w:r>
                </w:p>
                <w:p w:rsidR="00C03D39" w:rsidRPr="00D05A0C" w:rsidRDefault="00C03D39" w:rsidP="00E70D76">
                  <w:pPr>
                    <w:pStyle w:val="NoSpacing"/>
                    <w:numPr>
                      <w:ilvl w:val="0"/>
                      <w:numId w:val="14"/>
                    </w:numPr>
                    <w:jc w:val="left"/>
                  </w:pPr>
                  <w:r w:rsidRPr="00D05A0C">
                    <w:t>DHCP</w:t>
                  </w:r>
                </w:p>
                <w:p w:rsidR="00DE4586" w:rsidRDefault="00DE4586" w:rsidP="00E70D76">
                  <w:pPr>
                    <w:pStyle w:val="NoSpacing"/>
                    <w:numPr>
                      <w:ilvl w:val="0"/>
                      <w:numId w:val="14"/>
                    </w:numPr>
                    <w:jc w:val="left"/>
                  </w:pPr>
                  <w:r w:rsidRPr="00DE4586">
                    <w:t>Project Management</w:t>
                  </w:r>
                </w:p>
                <w:p w:rsidR="00857DF2" w:rsidRDefault="00857DF2" w:rsidP="00E70D76">
                  <w:pPr>
                    <w:pStyle w:val="NoSpacing"/>
                    <w:numPr>
                      <w:ilvl w:val="0"/>
                      <w:numId w:val="14"/>
                    </w:numPr>
                    <w:jc w:val="left"/>
                  </w:pPr>
                  <w:r>
                    <w:t>File Server Backup Implementation</w:t>
                  </w:r>
                </w:p>
                <w:p w:rsidR="00857DF2" w:rsidRPr="00DE4586" w:rsidRDefault="00857DF2" w:rsidP="00E70D76">
                  <w:pPr>
                    <w:pStyle w:val="NoSpacing"/>
                    <w:numPr>
                      <w:ilvl w:val="0"/>
                      <w:numId w:val="14"/>
                    </w:numPr>
                    <w:jc w:val="left"/>
                  </w:pPr>
                  <w:r>
                    <w:t xml:space="preserve">Security Implementation </w:t>
                  </w:r>
                </w:p>
                <w:p w:rsidR="00C420C8" w:rsidRPr="005152F2" w:rsidRDefault="00C420C8" w:rsidP="00683D9D">
                  <w:pPr>
                    <w:pStyle w:val="NoSpacing"/>
                    <w:ind w:left="360"/>
                    <w:jc w:val="left"/>
                  </w:pPr>
                </w:p>
              </w:tc>
            </w:tr>
          </w:tbl>
          <w:p w:rsidR="00C420C8" w:rsidRPr="005152F2" w:rsidRDefault="00C420C8" w:rsidP="003856C9"/>
        </w:tc>
        <w:tc>
          <w:tcPr>
            <w:tcW w:w="6665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083"/>
            </w:tblGrid>
            <w:tr w:rsidR="00C420C8" w:rsidTr="0062561E">
              <w:trPr>
                <w:trHeight w:val="2688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447B6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2097F92261DB47B28CAFB1E43797BF5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33310D" w:rsidRDefault="00EC7976" w:rsidP="008A1DD4">
                  <w:pPr>
                    <w:pStyle w:val="Heading4"/>
                    <w:jc w:val="left"/>
                  </w:pPr>
                  <w:r>
                    <w:rPr>
                      <w:rFonts w:cstheme="minorHAnsi"/>
                      <w:b w:val="0"/>
                      <w:noProof/>
                      <w:sz w:val="20"/>
                      <w:szCs w:val="20"/>
                      <w:lang w:val="en-GB" w:eastAsia="en-GB" w:bidi="hi-IN"/>
                    </w:rPr>
                    <w:drawing>
                      <wp:anchor distT="0" distB="0" distL="114300" distR="114300" simplePos="0" relativeHeight="251663360" behindDoc="1" locked="0" layoutInCell="1" allowOverlap="1" wp14:anchorId="1BA9F8C0" wp14:editId="62B8A5E7">
                        <wp:simplePos x="0" y="0"/>
                        <wp:positionH relativeFrom="column">
                          <wp:posOffset>2987675</wp:posOffset>
                        </wp:positionH>
                        <wp:positionV relativeFrom="paragraph">
                          <wp:posOffset>75565</wp:posOffset>
                        </wp:positionV>
                        <wp:extent cx="790575" cy="299085"/>
                        <wp:effectExtent l="0" t="0" r="9525" b="5715"/>
                        <wp:wrapTight wrapText="bothSides">
                          <wp:wrapPolygon edited="0">
                            <wp:start x="0" y="0"/>
                            <wp:lineTo x="0" y="20637"/>
                            <wp:lineTo x="21340" y="20637"/>
                            <wp:lineTo x="21340" y="0"/>
                            <wp:lineTo x="0" y="0"/>
                          </wp:wrapPolygon>
                        </wp:wrapTight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Kier-Group-Transparent-Tweeting-e13165279839061.jp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0575" cy="299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6E32F8">
                    <w:t>IT Officer</w:t>
                  </w:r>
                  <w:r>
                    <w:rPr>
                      <w:rFonts w:cstheme="minorHAnsi"/>
                      <w:b w:val="0"/>
                      <w:noProof/>
                      <w:sz w:val="20"/>
                      <w:szCs w:val="20"/>
                      <w:lang w:val="en-GB" w:eastAsia="en-GB" w:bidi="hi-IN"/>
                    </w:rPr>
                    <w:t xml:space="preserve"> </w:t>
                  </w:r>
                </w:p>
                <w:p w:rsidR="0033310D" w:rsidRPr="00EC7976" w:rsidRDefault="006E32F8" w:rsidP="00EC7976">
                  <w:pPr>
                    <w:pStyle w:val="Heading4"/>
                    <w:tabs>
                      <w:tab w:val="left" w:pos="3735"/>
                    </w:tabs>
                    <w:jc w:val="left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kier dubai l.l.c., dubai</w:t>
                  </w:r>
                </w:p>
                <w:p w:rsidR="0033310D" w:rsidRPr="00EC7976" w:rsidRDefault="002A4930" w:rsidP="008A1DD4">
                  <w:pPr>
                    <w:pStyle w:val="Heading4"/>
                    <w:jc w:val="left"/>
                    <w:rPr>
                      <w:b w:val="0"/>
                      <w:iCs w:val="0"/>
                      <w:caps w:val="0"/>
                    </w:rPr>
                  </w:pPr>
                  <w:r>
                    <w:rPr>
                      <w:b w:val="0"/>
                      <w:iCs w:val="0"/>
                      <w:caps w:val="0"/>
                    </w:rPr>
                    <w:t>October</w:t>
                  </w:r>
                  <w:r w:rsidR="004269C9">
                    <w:rPr>
                      <w:b w:val="0"/>
                      <w:iCs w:val="0"/>
                      <w:caps w:val="0"/>
                    </w:rPr>
                    <w:t xml:space="preserve"> 2016 – Till Date</w:t>
                  </w:r>
                </w:p>
                <w:p w:rsidR="00E54DCA" w:rsidRDefault="00E54DCA" w:rsidP="008A1DD4">
                  <w:pPr>
                    <w:pStyle w:val="Heading4"/>
                    <w:jc w:val="left"/>
                    <w:rPr>
                      <w:bCs/>
                      <w:iCs w:val="0"/>
                      <w:caps w:val="0"/>
                    </w:rPr>
                  </w:pPr>
                </w:p>
                <w:p w:rsidR="0033310D" w:rsidRPr="00E54DCA" w:rsidRDefault="00E54DCA" w:rsidP="008A1DD4">
                  <w:pPr>
                    <w:pStyle w:val="Heading4"/>
                    <w:jc w:val="left"/>
                    <w:rPr>
                      <w:bCs/>
                      <w:iCs w:val="0"/>
                      <w:caps w:val="0"/>
                    </w:rPr>
                  </w:pPr>
                  <w:r w:rsidRPr="00E54DCA">
                    <w:rPr>
                      <w:bCs/>
                      <w:iCs w:val="0"/>
                      <w:caps w:val="0"/>
                    </w:rPr>
                    <w:t>Responsibilities</w:t>
                  </w:r>
                </w:p>
                <w:p w:rsidR="00A23C40" w:rsidRDefault="009B4ABA" w:rsidP="00C341CE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Managing </w:t>
                  </w:r>
                  <w:r w:rsidRPr="00A23C40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File</w:t>
                  </w:r>
                  <w:r w:rsidR="00A23C40" w:rsidRPr="00A23C40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 server and print server</w:t>
                  </w:r>
                  <w:r w:rsidR="006F2412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.</w:t>
                  </w:r>
                </w:p>
                <w:p w:rsidR="009B4ABA" w:rsidRPr="00A23C40" w:rsidRDefault="009B4ABA" w:rsidP="00C341CE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Managing Backup of File Server</w:t>
                  </w:r>
                </w:p>
                <w:p w:rsidR="00A23C40" w:rsidRDefault="00A23C40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Manag</w:t>
                  </w:r>
                  <w:r w:rsidR="006D6ABA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ing</w:t>
                  </w: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 LAN/WAN</w:t>
                  </w:r>
                  <w:r w:rsidR="006F2412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.</w:t>
                  </w:r>
                </w:p>
                <w:p w:rsidR="00F0691A" w:rsidRDefault="00F0691A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Managing Forti</w:t>
                  </w:r>
                  <w:r w:rsidR="00204385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G</w:t>
                  </w: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ate 101E</w:t>
                  </w:r>
                </w:p>
                <w:p w:rsidR="002A4930" w:rsidRDefault="002A4930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CCTV Configuration (PTZ/Bullet) wired or wireless</w:t>
                  </w:r>
                  <w:r w:rsidR="00F81119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.</w:t>
                  </w:r>
                </w:p>
                <w:p w:rsidR="00E54DCA" w:rsidRDefault="00F4414F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F4414F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Responsible </w:t>
                  </w: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to respond phone/Email from users </w:t>
                  </w:r>
                  <w:r w:rsidR="00241E42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facing IT</w:t>
                  </w: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 Issue</w:t>
                  </w:r>
                  <w:r w:rsidR="00241E42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s</w:t>
                  </w:r>
                </w:p>
                <w:p w:rsidR="009B4ABA" w:rsidRDefault="009B4ABA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Technical support to all raised IT queries </w:t>
                  </w:r>
                </w:p>
                <w:p w:rsidR="009B4ABA" w:rsidRPr="00282659" w:rsidRDefault="009B4ABA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282659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Providing Remote technical support for user who is </w:t>
                  </w: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o</w:t>
                  </w:r>
                  <w:r w:rsidRPr="00282659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n</w:t>
                  </w: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 </w:t>
                  </w:r>
                  <w:r w:rsidR="00D063F2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remote </w:t>
                  </w: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site</w:t>
                  </w:r>
                  <w:r w:rsidRPr="00282659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.</w:t>
                  </w:r>
                </w:p>
                <w:p w:rsidR="009B4ABA" w:rsidRDefault="009B4ABA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6F2412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Troubleshoots hardware/software problems and system failures.</w:t>
                  </w:r>
                </w:p>
                <w:p w:rsidR="00057C64" w:rsidRPr="00057C64" w:rsidRDefault="00D403AA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Resolves r</w:t>
                  </w:r>
                  <w:r w:rsidR="00057C64" w:rsidRPr="00057C64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equest</w:t>
                  </w:r>
                  <w:r w:rsidR="00053D48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/</w:t>
                  </w:r>
                  <w:r w:rsidR="00057C64" w:rsidRPr="00057C64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Incident within the SLA as per the Ticket logged/email or phone call.</w:t>
                  </w:r>
                </w:p>
                <w:p w:rsidR="00053D48" w:rsidRDefault="00E51955" w:rsidP="00C63FA4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053D48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Responsible for user management in active directory </w:t>
                  </w:r>
                </w:p>
                <w:p w:rsidR="00E51955" w:rsidRPr="00053D48" w:rsidRDefault="00BE7AD9" w:rsidP="00C63FA4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Managing</w:t>
                  </w:r>
                  <w:r w:rsidR="00E51955" w:rsidRPr="00053D48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 OU, Groups Management, </w:t>
                  </w:r>
                </w:p>
                <w:p w:rsidR="00E51955" w:rsidRPr="00E51955" w:rsidRDefault="00E51955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E51955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Responsible for user e-mail creation and user management on Office365.com</w:t>
                  </w:r>
                </w:p>
                <w:p w:rsidR="00E51955" w:rsidRPr="00E73B93" w:rsidRDefault="00E160A6" w:rsidP="005A0068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E73B93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U</w:t>
                  </w:r>
                  <w:r w:rsidR="00E51955" w:rsidRPr="00E73B93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ser management </w:t>
                  </w:r>
                  <w:r w:rsidR="005A12A3" w:rsidRPr="00E73B93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on C</w:t>
                  </w:r>
                  <w:r w:rsidR="00083748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itrix server.</w:t>
                  </w:r>
                </w:p>
                <w:p w:rsidR="00E51955" w:rsidRPr="00E51955" w:rsidRDefault="00E51955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E51955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Responsible for user management in SAP for Lock, un</w:t>
                  </w:r>
                  <w:r w:rsidR="00C341CE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lock Account, Reset Password</w:t>
                  </w:r>
                </w:p>
                <w:p w:rsidR="00C341CE" w:rsidRPr="00C341CE" w:rsidRDefault="00C341CE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C341CE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Installing</w:t>
                  </w:r>
                  <w:r w:rsidR="00083748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/m</w:t>
                  </w:r>
                  <w:r w:rsidRPr="00C341CE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anaging the Antivirus and making sure the user machine</w:t>
                  </w:r>
                  <w:r w:rsidR="00083748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 and network </w:t>
                  </w:r>
                  <w:r w:rsidRPr="00C341CE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is virus free.</w:t>
                  </w:r>
                </w:p>
                <w:p w:rsidR="00087D61" w:rsidRDefault="00C341CE" w:rsidP="00087D61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C341CE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Responsible for routine monitoring of Kaspersky antivirus for end user and server.</w:t>
                  </w:r>
                </w:p>
                <w:p w:rsidR="00C341CE" w:rsidRPr="00087D61" w:rsidRDefault="00087D61" w:rsidP="00087D61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087D61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Managing Fixed services e.g.</w:t>
                  </w:r>
                  <w:r w:rsidR="00C341CE" w:rsidRPr="00087D61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 Telecom/Internet accounts (DU &amp; Etisalat).</w:t>
                  </w:r>
                </w:p>
                <w:p w:rsidR="00241E42" w:rsidRPr="00F4414F" w:rsidRDefault="00057C64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A23C40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Responsible for complete IT Asset management.</w:t>
                  </w:r>
                </w:p>
                <w:p w:rsidR="00087D61" w:rsidRDefault="00087D61" w:rsidP="008A1DD4">
                  <w:pPr>
                    <w:pStyle w:val="Heading4"/>
                    <w:jc w:val="left"/>
                  </w:pPr>
                </w:p>
                <w:p w:rsidR="00C420C8" w:rsidRDefault="00E51955" w:rsidP="008A1DD4">
                  <w:pPr>
                    <w:pStyle w:val="Heading4"/>
                    <w:jc w:val="left"/>
                  </w:pPr>
                  <w:r w:rsidRPr="00B70216">
                    <w:rPr>
                      <w:noProof/>
                      <w:lang w:val="en-GB" w:eastAsia="en-GB" w:bidi="hi-IN"/>
                    </w:rPr>
                    <w:drawing>
                      <wp:anchor distT="0" distB="0" distL="114300" distR="114300" simplePos="0" relativeHeight="251661312" behindDoc="1" locked="0" layoutInCell="1" allowOverlap="1" wp14:anchorId="72A2527C" wp14:editId="58435582">
                        <wp:simplePos x="0" y="0"/>
                        <wp:positionH relativeFrom="column">
                          <wp:posOffset>3207308</wp:posOffset>
                        </wp:positionH>
                        <wp:positionV relativeFrom="paragraph">
                          <wp:posOffset>69215</wp:posOffset>
                        </wp:positionV>
                        <wp:extent cx="542925" cy="591820"/>
                        <wp:effectExtent l="0" t="0" r="9525" b="0"/>
                        <wp:wrapTight wrapText="bothSides">
                          <wp:wrapPolygon edited="0">
                            <wp:start x="0" y="0"/>
                            <wp:lineTo x="0" y="20858"/>
                            <wp:lineTo x="21221" y="20858"/>
                            <wp:lineTo x="21221" y="0"/>
                            <wp:lineTo x="0" y="0"/>
                          </wp:wrapPolygon>
                        </wp:wrapTight>
                        <wp:docPr id="6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591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6E32F8">
                    <w:t>Computer Engineer</w:t>
                  </w:r>
                </w:p>
                <w:p w:rsidR="004B1143" w:rsidRPr="008A1DD4" w:rsidRDefault="006E32F8" w:rsidP="008A1DD4">
                  <w:pPr>
                    <w:pStyle w:val="Heading4"/>
                    <w:tabs>
                      <w:tab w:val="left" w:pos="3735"/>
                    </w:tabs>
                    <w:jc w:val="left"/>
                  </w:pPr>
                  <w:r>
                    <w:rPr>
                      <w:rFonts w:cstheme="minorHAnsi"/>
                      <w:sz w:val="16"/>
                      <w:szCs w:val="16"/>
                    </w:rPr>
                    <w:t>Mercury Engineering, abu dhabi</w:t>
                  </w:r>
                </w:p>
                <w:p w:rsidR="00C420C8" w:rsidRDefault="004B1143" w:rsidP="008A1DD4">
                  <w:pPr>
                    <w:pStyle w:val="Heading5"/>
                    <w:jc w:val="left"/>
                  </w:pPr>
                  <w:proofErr w:type="gramStart"/>
                  <w:r>
                    <w:t>July,</w:t>
                  </w:r>
                  <w:proofErr w:type="gramEnd"/>
                  <w:r>
                    <w:t xml:space="preserve"> 2010</w:t>
                  </w:r>
                  <w:r w:rsidR="00C420C8">
                    <w:t xml:space="preserve"> – </w:t>
                  </w:r>
                  <w:r w:rsidR="008A1DD4">
                    <w:t>January, 2016</w:t>
                  </w:r>
                </w:p>
                <w:p w:rsidR="00EA2719" w:rsidRDefault="00EA2719" w:rsidP="003349F5">
                  <w:pPr>
                    <w:jc w:val="both"/>
                    <w:rPr>
                      <w:sz w:val="16"/>
                      <w:szCs w:val="16"/>
                    </w:rPr>
                  </w:pPr>
                </w:p>
                <w:p w:rsidR="00EA2719" w:rsidRDefault="00EA2719" w:rsidP="003349F5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Sin</w:t>
                  </w:r>
                  <w:r w:rsidR="00E54DCA">
                    <w:rPr>
                      <w:sz w:val="16"/>
                      <w:szCs w:val="16"/>
                    </w:rPr>
                    <w:t>gle Point of contact for level 1</w:t>
                  </w:r>
                  <w:r>
                    <w:rPr>
                      <w:sz w:val="16"/>
                      <w:szCs w:val="16"/>
                    </w:rPr>
                    <w:t xml:space="preserve"> &amp; Level 2 </w:t>
                  </w:r>
                  <w:r w:rsidR="00EF5B3A">
                    <w:rPr>
                      <w:sz w:val="16"/>
                      <w:szCs w:val="16"/>
                    </w:rPr>
                    <w:t>category</w:t>
                  </w:r>
                  <w:r>
                    <w:rPr>
                      <w:sz w:val="16"/>
                      <w:szCs w:val="16"/>
                    </w:rPr>
                    <w:t xml:space="preserve"> calls</w:t>
                  </w:r>
                  <w:r w:rsidR="00EF5B3A">
                    <w:rPr>
                      <w:sz w:val="16"/>
                      <w:szCs w:val="16"/>
                    </w:rPr>
                    <w:t xml:space="preserve"> :</w:t>
                  </w:r>
                </w:p>
                <w:p w:rsidR="003349F5" w:rsidRPr="00776027" w:rsidRDefault="003349F5" w:rsidP="003349F5">
                  <w:pPr>
                    <w:jc w:val="both"/>
                    <w:rPr>
                      <w:sz w:val="16"/>
                      <w:szCs w:val="16"/>
                    </w:rPr>
                  </w:pPr>
                  <w:r w:rsidRPr="00776027">
                    <w:rPr>
                      <w:sz w:val="16"/>
                      <w:szCs w:val="16"/>
                    </w:rPr>
                    <w:t>Project Handled</w:t>
                  </w:r>
                  <w:r w:rsidR="00EA2719">
                    <w:rPr>
                      <w:sz w:val="16"/>
                      <w:szCs w:val="16"/>
                    </w:rPr>
                    <w:t xml:space="preserve"> </w:t>
                  </w:r>
                  <w:r w:rsidRPr="00776027">
                    <w:rPr>
                      <w:sz w:val="16"/>
                      <w:szCs w:val="16"/>
                    </w:rPr>
                    <w:t>- Onsite/Remote</w:t>
                  </w:r>
                </w:p>
                <w:p w:rsidR="00577071" w:rsidRPr="00776027" w:rsidRDefault="00577071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Bourouge-3, Abu Dhabi</w:t>
                  </w:r>
                </w:p>
                <w:p w:rsidR="00577071" w:rsidRPr="00776027" w:rsidRDefault="00577071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Abu Dhabi Islamic Bank HQ, Abu Dhabi</w:t>
                  </w:r>
                </w:p>
                <w:p w:rsidR="00577071" w:rsidRPr="00776027" w:rsidRDefault="00577071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NBAD Datacenter, Abu Dhabi</w:t>
                  </w:r>
                </w:p>
                <w:p w:rsidR="00577071" w:rsidRPr="00776027" w:rsidRDefault="00577071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A</w:t>
                  </w:r>
                  <w:r w:rsidR="00CC72B9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mbulatory </w:t>
                  </w: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H</w:t>
                  </w:r>
                  <w:r w:rsidR="00CC72B9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 xml:space="preserve">ealth &amp; </w:t>
                  </w: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C</w:t>
                  </w:r>
                  <w:r w:rsidR="00CC72B9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linic</w:t>
                  </w: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, AL AIN</w:t>
                  </w:r>
                </w:p>
                <w:p w:rsidR="00577071" w:rsidRPr="00776027" w:rsidRDefault="00577071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Habshan 5, Abu Dhabi</w:t>
                  </w:r>
                </w:p>
                <w:p w:rsidR="00577071" w:rsidRPr="00776027" w:rsidRDefault="00577071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Barwa Al-Baraha workers Accommodation, Qatar</w:t>
                  </w:r>
                </w:p>
                <w:p w:rsidR="00577071" w:rsidRPr="00776027" w:rsidRDefault="00577071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Workers Hospital, Qatar</w:t>
                  </w:r>
                </w:p>
                <w:p w:rsidR="00577071" w:rsidRPr="00776027" w:rsidRDefault="00577071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Barwa Commercial Avenue, Qatar</w:t>
                  </w:r>
                </w:p>
                <w:p w:rsidR="00577071" w:rsidRPr="00776027" w:rsidRDefault="00577071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South Side Utility Tunnel, Qatar</w:t>
                  </w:r>
                </w:p>
                <w:p w:rsidR="00577071" w:rsidRPr="00776027" w:rsidRDefault="00577071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Synohydro (Lusail City Project), Qatar</w:t>
                  </w:r>
                </w:p>
                <w:p w:rsidR="00577071" w:rsidRPr="00776027" w:rsidRDefault="00577071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Museum of Islamic Art, Qatar</w:t>
                  </w:r>
                </w:p>
                <w:p w:rsidR="00577071" w:rsidRDefault="00577071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Four Season Hotel, Bahrain Bay, Bahrain</w:t>
                  </w:r>
                </w:p>
                <w:p w:rsidR="00ED13BD" w:rsidRPr="00776027" w:rsidRDefault="00ED13BD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Arcapita Bank Head Quarter, Bahrain</w:t>
                  </w:r>
                </w:p>
                <w:p w:rsidR="00577071" w:rsidRPr="00776027" w:rsidRDefault="00577071" w:rsidP="00C341CE">
                  <w:pPr>
                    <w:pStyle w:val="NoSpacing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</w:pPr>
                  <w:r w:rsidRPr="00776027">
                    <w:rPr>
                      <w:rFonts w:asciiTheme="majorHAnsi" w:hAnsiTheme="majorHAnsi" w:cs="Arial"/>
                      <w:bCs/>
                      <w:sz w:val="16"/>
                      <w:szCs w:val="16"/>
                    </w:rPr>
                    <w:t>Oman Botanical Garden, Oman</w:t>
                  </w:r>
                </w:p>
                <w:p w:rsidR="00C93FDF" w:rsidRDefault="00FB4087" w:rsidP="008A1DD4">
                  <w:pPr>
                    <w:pStyle w:val="Heading4"/>
                    <w:jc w:val="left"/>
                  </w:pPr>
                  <w:r w:rsidRPr="00FB4087">
                    <w:rPr>
                      <w:noProof/>
                      <w:lang w:val="en-GB" w:eastAsia="en-GB" w:bidi="hi-IN"/>
                    </w:rPr>
                    <w:lastRenderedPageBreak/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2978150</wp:posOffset>
                        </wp:positionH>
                        <wp:positionV relativeFrom="paragraph">
                          <wp:posOffset>142240</wp:posOffset>
                        </wp:positionV>
                        <wp:extent cx="978535" cy="390525"/>
                        <wp:effectExtent l="0" t="0" r="0" b="0"/>
                        <wp:wrapTight wrapText="bothSides">
                          <wp:wrapPolygon edited="0">
                            <wp:start x="10513" y="4215"/>
                            <wp:lineTo x="5046" y="6322"/>
                            <wp:lineTo x="2944" y="8429"/>
                            <wp:lineTo x="2944" y="16859"/>
                            <wp:lineTo x="14297" y="16859"/>
                            <wp:lineTo x="17661" y="14751"/>
                            <wp:lineTo x="17241" y="7376"/>
                            <wp:lineTo x="13036" y="4215"/>
                            <wp:lineTo x="10513" y="4215"/>
                          </wp:wrapPolygon>
                        </wp:wrapTight>
                        <wp:docPr id="4" name="Picture 4" descr="C:\Users\Ravi.Prakash\Desktop\CV\HC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vi.Prakash\Desktop\CV\HC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853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C93FDF">
                    <w:t>Data Center Operation Engineer</w:t>
                  </w:r>
                </w:p>
                <w:p w:rsidR="00C93FDF" w:rsidRPr="008A1DD4" w:rsidRDefault="00C93FDF" w:rsidP="008A1DD4">
                  <w:pPr>
                    <w:pStyle w:val="Heading4"/>
                    <w:tabs>
                      <w:tab w:val="left" w:pos="3735"/>
                    </w:tabs>
                    <w:jc w:val="left"/>
                  </w:pPr>
                  <w:r w:rsidRPr="008A1DD4">
                    <w:rPr>
                      <w:rFonts w:cstheme="minorHAnsi"/>
                      <w:sz w:val="16"/>
                      <w:szCs w:val="16"/>
                    </w:rPr>
                    <w:t>HCL</w:t>
                  </w:r>
                  <w:r w:rsidRPr="008A1DD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Pr="008A1DD4">
                    <w:rPr>
                      <w:rFonts w:cstheme="minorHAnsi"/>
                      <w:sz w:val="16"/>
                      <w:szCs w:val="16"/>
                    </w:rPr>
                    <w:t>Info Systems Ltd., Noida</w:t>
                  </w:r>
                </w:p>
                <w:p w:rsidR="00A26D7B" w:rsidRDefault="00C93FDF" w:rsidP="008A1DD4">
                  <w:pPr>
                    <w:pStyle w:val="Heading5"/>
                    <w:jc w:val="left"/>
                  </w:pPr>
                  <w:proofErr w:type="gramStart"/>
                  <w:r>
                    <w:t>March,</w:t>
                  </w:r>
                  <w:proofErr w:type="gramEnd"/>
                  <w:r>
                    <w:t xml:space="preserve"> 2010 – July, 2010</w:t>
                  </w:r>
                </w:p>
                <w:p w:rsidR="00C420C8" w:rsidRDefault="00363034" w:rsidP="008A1DD4">
                  <w:pPr>
                    <w:pStyle w:val="Heading4"/>
                    <w:jc w:val="left"/>
                  </w:pPr>
                  <w:r w:rsidRPr="00363034">
                    <w:rPr>
                      <w:rFonts w:cstheme="minorHAnsi"/>
                      <w:noProof/>
                      <w:sz w:val="16"/>
                      <w:szCs w:val="16"/>
                      <w:lang w:val="en-GB" w:eastAsia="en-GB" w:bidi="hi-IN"/>
                    </w:rPr>
                    <w:drawing>
                      <wp:anchor distT="0" distB="0" distL="114300" distR="114300" simplePos="0" relativeHeight="251659264" behindDoc="1" locked="0" layoutInCell="1" allowOverlap="1">
                        <wp:simplePos x="0" y="0"/>
                        <wp:positionH relativeFrom="column">
                          <wp:posOffset>3141980</wp:posOffset>
                        </wp:positionH>
                        <wp:positionV relativeFrom="paragraph">
                          <wp:posOffset>227965</wp:posOffset>
                        </wp:positionV>
                        <wp:extent cx="561975" cy="561975"/>
                        <wp:effectExtent l="0" t="0" r="9525" b="9525"/>
                        <wp:wrapTight wrapText="bothSides">
                          <wp:wrapPolygon edited="0">
                            <wp:start x="0" y="0"/>
                            <wp:lineTo x="0" y="21234"/>
                            <wp:lineTo x="21234" y="21234"/>
                            <wp:lineTo x="21234" y="0"/>
                            <wp:lineTo x="0" y="0"/>
                          </wp:wrapPolygon>
                        </wp:wrapTight>
                        <wp:docPr id="5" name="Picture 5" descr="C:\Users\Ravi.Prakash\Desktop\CV\170c706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Ravi.Prakash\Desktop\CV\170c706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B16EDE">
                    <w:t>Desktop Engineer</w:t>
                  </w:r>
                </w:p>
                <w:p w:rsidR="00A26D7B" w:rsidRPr="008A1DD4" w:rsidRDefault="00A26D7B" w:rsidP="008A1DD4">
                  <w:pPr>
                    <w:pStyle w:val="Heading4"/>
                    <w:tabs>
                      <w:tab w:val="left" w:pos="3735"/>
                    </w:tabs>
                    <w:jc w:val="left"/>
                    <w:rPr>
                      <w:sz w:val="18"/>
                      <w:szCs w:val="18"/>
                    </w:rPr>
                  </w:pPr>
                  <w:r w:rsidRPr="008A1DD4">
                    <w:rPr>
                      <w:rFonts w:cstheme="minorHAnsi"/>
                      <w:sz w:val="16"/>
                      <w:szCs w:val="16"/>
                    </w:rPr>
                    <w:t>AI Web Care Technologies Pvt. Ltd., New Delhi</w:t>
                  </w:r>
                </w:p>
                <w:p w:rsidR="00C420C8" w:rsidRDefault="00B16EDE" w:rsidP="008A1DD4">
                  <w:pPr>
                    <w:pStyle w:val="Heading5"/>
                    <w:jc w:val="left"/>
                  </w:pPr>
                  <w:proofErr w:type="gramStart"/>
                  <w:r>
                    <w:t>July,</w:t>
                  </w:r>
                  <w:proofErr w:type="gramEnd"/>
                  <w:r>
                    <w:t xml:space="preserve"> 2008</w:t>
                  </w:r>
                  <w:r w:rsidR="00C420C8">
                    <w:t xml:space="preserve"> – </w:t>
                  </w:r>
                  <w:r>
                    <w:t>January, 2010</w:t>
                  </w:r>
                </w:p>
                <w:p w:rsidR="00C420C8" w:rsidRDefault="00C420C8" w:rsidP="00832F81"/>
              </w:tc>
            </w:tr>
            <w:tr w:rsidR="00C420C8" w:rsidTr="0067066F">
              <w:trPr>
                <w:trHeight w:val="251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83121A" w:rsidP="0083121A">
                  <w:pPr>
                    <w:pStyle w:val="Heading2"/>
                    <w:tabs>
                      <w:tab w:val="left" w:pos="2417"/>
                      <w:tab w:val="center" w:pos="3181"/>
                    </w:tabs>
                  </w:pPr>
                  <w:r>
                    <w:lastRenderedPageBreak/>
                    <w:t xml:space="preserve">Certification / </w:t>
                  </w: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E24E0DEB0914FFC8BDEA583E78C61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3C3370" w:rsidRDefault="003C3370" w:rsidP="003C3370">
                  <w:pPr>
                    <w:spacing w:after="0" w:line="240" w:lineRule="auto"/>
                    <w:jc w:val="both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2018      Microsoft Certified Solutions Associate – Windows Server 2012</w:t>
                  </w:r>
                </w:p>
                <w:p w:rsidR="003C3370" w:rsidRDefault="003C3370" w:rsidP="00B844ED">
                  <w:pPr>
                    <w:spacing w:after="0" w:line="240" w:lineRule="auto"/>
                    <w:jc w:val="both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2018      Microsoft Certified Professional</w:t>
                  </w:r>
                </w:p>
                <w:p w:rsidR="00B844ED" w:rsidRPr="00CA04C5" w:rsidRDefault="00B844ED" w:rsidP="00B844ED">
                  <w:pPr>
                    <w:spacing w:after="0" w:line="240" w:lineRule="auto"/>
                    <w:jc w:val="both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CA04C5">
                    <w:rPr>
                      <w:rFonts w:asciiTheme="majorHAnsi" w:hAnsiTheme="majorHAnsi" w:cstheme="minorHAnsi"/>
                      <w:sz w:val="20"/>
                      <w:szCs w:val="20"/>
                    </w:rPr>
                    <w:t>2008</w:t>
                  </w:r>
                  <w:r w:rsidRPr="00CA04C5">
                    <w:rPr>
                      <w:rFonts w:asciiTheme="majorHAnsi" w:hAnsiTheme="majorHAnsi" w:cstheme="minorHAnsi"/>
                      <w:sz w:val="20"/>
                      <w:szCs w:val="20"/>
                    </w:rPr>
                    <w:tab/>
                    <w:t>MCA from Indira Gandhi National Open University</w:t>
                  </w:r>
                  <w:r w:rsidR="00EA7DAE" w:rsidRPr="00CA04C5">
                    <w:rPr>
                      <w:rFonts w:asciiTheme="majorHAnsi" w:hAnsiTheme="majorHAnsi" w:cstheme="minorHAnsi"/>
                      <w:sz w:val="20"/>
                      <w:szCs w:val="20"/>
                    </w:rPr>
                    <w:t>, New Delhi</w:t>
                  </w:r>
                </w:p>
                <w:p w:rsidR="00B844ED" w:rsidRPr="00CA04C5" w:rsidRDefault="00B844ED" w:rsidP="00B844ED">
                  <w:pPr>
                    <w:spacing w:after="0" w:line="240" w:lineRule="auto"/>
                    <w:jc w:val="both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CA04C5">
                    <w:rPr>
                      <w:rFonts w:asciiTheme="majorHAnsi" w:hAnsiTheme="majorHAnsi" w:cstheme="minorHAnsi"/>
                      <w:sz w:val="20"/>
                      <w:szCs w:val="20"/>
                    </w:rPr>
                    <w:t>2006</w:t>
                  </w:r>
                  <w:r w:rsidRPr="00CA04C5">
                    <w:rPr>
                      <w:rFonts w:asciiTheme="majorHAnsi" w:hAnsiTheme="majorHAnsi" w:cstheme="minorHAnsi"/>
                      <w:sz w:val="20"/>
                      <w:szCs w:val="20"/>
                    </w:rPr>
                    <w:tab/>
                    <w:t>BCA from Indira Gandhi National Open University</w:t>
                  </w:r>
                  <w:r w:rsidR="00EA7DAE" w:rsidRPr="00CA04C5">
                    <w:rPr>
                      <w:rFonts w:asciiTheme="majorHAnsi" w:hAnsiTheme="majorHAnsi" w:cstheme="minorHAnsi"/>
                      <w:sz w:val="20"/>
                      <w:szCs w:val="20"/>
                    </w:rPr>
                    <w:t>, New Delhi</w:t>
                  </w:r>
                </w:p>
                <w:p w:rsidR="00B844ED" w:rsidRPr="00CA04C5" w:rsidRDefault="00B844ED" w:rsidP="00B844ED">
                  <w:pPr>
                    <w:spacing w:after="0" w:line="240" w:lineRule="auto"/>
                    <w:jc w:val="both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CA04C5">
                    <w:rPr>
                      <w:rFonts w:asciiTheme="majorHAnsi" w:hAnsiTheme="majorHAnsi" w:cstheme="minorHAnsi"/>
                      <w:sz w:val="20"/>
                      <w:szCs w:val="20"/>
                    </w:rPr>
                    <w:t>2000</w:t>
                  </w:r>
                  <w:r w:rsidRPr="00CA04C5">
                    <w:rPr>
                      <w:rFonts w:asciiTheme="majorHAnsi" w:hAnsiTheme="majorHAnsi" w:cstheme="minorHAnsi"/>
                      <w:sz w:val="20"/>
                      <w:szCs w:val="20"/>
                    </w:rPr>
                    <w:tab/>
                    <w:t>Intermediate from D.A.V College, Siwan. B.I.E.C., Patna</w:t>
                  </w:r>
                </w:p>
                <w:p w:rsidR="00B844ED" w:rsidRPr="00CA04C5" w:rsidRDefault="00B844ED" w:rsidP="00B844ED">
                  <w:pPr>
                    <w:spacing w:after="0" w:line="240" w:lineRule="auto"/>
                    <w:jc w:val="both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CA04C5">
                    <w:rPr>
                      <w:rFonts w:asciiTheme="majorHAnsi" w:hAnsiTheme="majorHAnsi" w:cstheme="minorHAnsi"/>
                      <w:sz w:val="20"/>
                      <w:szCs w:val="20"/>
                    </w:rPr>
                    <w:t>1998</w:t>
                  </w:r>
                  <w:r w:rsidRPr="00CA04C5">
                    <w:rPr>
                      <w:rFonts w:asciiTheme="majorHAnsi" w:hAnsiTheme="majorHAnsi" w:cstheme="minorHAnsi"/>
                      <w:sz w:val="20"/>
                      <w:szCs w:val="20"/>
                    </w:rPr>
                    <w:tab/>
                    <w:t>High School from Govt. High School, B.S.E.B., Patna</w:t>
                  </w:r>
                </w:p>
                <w:p w:rsidR="00EA7DAE" w:rsidRPr="00CA04C5" w:rsidRDefault="00EA7DAE" w:rsidP="00B844ED">
                  <w:pPr>
                    <w:spacing w:after="0" w:line="240" w:lineRule="auto"/>
                    <w:jc w:val="both"/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  <w:p w:rsidR="00B844ED" w:rsidRPr="00CA04C5" w:rsidRDefault="00BC21C2" w:rsidP="00B844ED">
                  <w:pPr>
                    <w:spacing w:after="0" w:line="240" w:lineRule="auto"/>
                    <w:jc w:val="both"/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Professional Course</w:t>
                  </w:r>
                  <w:r w:rsidR="00B844ED" w:rsidRPr="00CA04C5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:</w:t>
                  </w:r>
                </w:p>
                <w:p w:rsidR="00B844ED" w:rsidRPr="00CA04C5" w:rsidRDefault="00B844ED" w:rsidP="00B844ED">
                  <w:pPr>
                    <w:spacing w:after="0" w:line="240" w:lineRule="auto"/>
                    <w:jc w:val="both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CA04C5">
                    <w:rPr>
                      <w:rFonts w:asciiTheme="majorHAnsi" w:hAnsiTheme="majorHAnsi" w:cstheme="minorHAnsi"/>
                      <w:sz w:val="20"/>
                      <w:szCs w:val="20"/>
                    </w:rPr>
                    <w:t>E-Commerce from Advance Training System, New Delhi</w:t>
                  </w:r>
                </w:p>
                <w:p w:rsidR="00C420C8" w:rsidRDefault="00C420C8" w:rsidP="00EA7DAE">
                  <w:pPr>
                    <w:spacing w:after="0" w:line="240" w:lineRule="auto"/>
                    <w:jc w:val="both"/>
                  </w:pP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BF2485" w:rsidP="0067066F">
                  <w:pPr>
                    <w:pStyle w:val="Heading2"/>
                    <w:tabs>
                      <w:tab w:val="left" w:pos="570"/>
                      <w:tab w:val="center" w:pos="3096"/>
                    </w:tabs>
                  </w:pPr>
                  <w:r>
                    <w:t>Personal Information</w:t>
                  </w:r>
                </w:p>
                <w:p w:rsidR="009B4845" w:rsidRPr="00A31162" w:rsidRDefault="009B4845" w:rsidP="009B484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hAnsiTheme="majorHAnsi" w:cs="TTE2D10938t00"/>
                      <w:sz w:val="20"/>
                      <w:szCs w:val="20"/>
                    </w:rPr>
                  </w:pPr>
                  <w:r w:rsidRPr="00A31162">
                    <w:rPr>
                      <w:rFonts w:asciiTheme="majorHAnsi" w:hAnsiTheme="majorHAnsi" w:cs="TTE2D5A468t00"/>
                      <w:sz w:val="20"/>
                      <w:szCs w:val="20"/>
                    </w:rPr>
                    <w:t xml:space="preserve">Date of Birth: </w:t>
                  </w:r>
                  <w:r w:rsidRPr="00A31162">
                    <w:rPr>
                      <w:rFonts w:asciiTheme="majorHAnsi" w:hAnsiTheme="majorHAnsi" w:cs="TTE2D10938t00"/>
                      <w:sz w:val="20"/>
                      <w:szCs w:val="20"/>
                    </w:rPr>
                    <w:t xml:space="preserve"> </w:t>
                  </w:r>
                  <w:r w:rsidRPr="00A31162">
                    <w:rPr>
                      <w:rFonts w:asciiTheme="majorHAnsi" w:hAnsiTheme="majorHAnsi" w:cs="TTE2D10938t00"/>
                      <w:sz w:val="20"/>
                      <w:szCs w:val="20"/>
                    </w:rPr>
                    <w:tab/>
                  </w:r>
                  <w:r w:rsidRPr="00A31162">
                    <w:rPr>
                      <w:rFonts w:asciiTheme="majorHAnsi" w:hAnsiTheme="majorHAnsi" w:cs="TTE2D10938t00"/>
                      <w:sz w:val="20"/>
                      <w:szCs w:val="20"/>
                    </w:rPr>
                    <w:tab/>
                    <w:t>1</w:t>
                  </w:r>
                  <w:r w:rsidRPr="00A31162">
                    <w:rPr>
                      <w:rFonts w:asciiTheme="majorHAnsi" w:hAnsiTheme="majorHAnsi" w:cs="TTE2D10938t00"/>
                      <w:sz w:val="20"/>
                      <w:szCs w:val="20"/>
                      <w:vertAlign w:val="superscript"/>
                    </w:rPr>
                    <w:t>st</w:t>
                  </w:r>
                  <w:r w:rsidRPr="00A31162">
                    <w:rPr>
                      <w:rFonts w:asciiTheme="majorHAnsi" w:hAnsiTheme="majorHAnsi" w:cs="TTE2D10938t00"/>
                      <w:sz w:val="20"/>
                      <w:szCs w:val="20"/>
                    </w:rPr>
                    <w:t xml:space="preserve"> March 1984</w:t>
                  </w:r>
                </w:p>
                <w:p w:rsidR="009B4845" w:rsidRPr="00A31162" w:rsidRDefault="009B4845" w:rsidP="009B484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hAnsiTheme="majorHAnsi" w:cs="TTE2D10938t00"/>
                      <w:sz w:val="20"/>
                      <w:szCs w:val="20"/>
                    </w:rPr>
                  </w:pPr>
                  <w:r w:rsidRPr="00A31162">
                    <w:rPr>
                      <w:rFonts w:asciiTheme="majorHAnsi" w:hAnsiTheme="majorHAnsi" w:cs="TTE2D5A468t00"/>
                      <w:sz w:val="20"/>
                      <w:szCs w:val="20"/>
                    </w:rPr>
                    <w:t xml:space="preserve">Languages Known: </w:t>
                  </w:r>
                  <w:r w:rsidRPr="00A31162">
                    <w:rPr>
                      <w:rFonts w:asciiTheme="majorHAnsi" w:hAnsiTheme="majorHAnsi" w:cs="TTE2D5A468t00"/>
                      <w:sz w:val="20"/>
                      <w:szCs w:val="20"/>
                    </w:rPr>
                    <w:tab/>
                    <w:t>English and Hindi</w:t>
                  </w:r>
                </w:p>
                <w:p w:rsidR="009B4845" w:rsidRPr="00A31162" w:rsidRDefault="009B4845" w:rsidP="009B484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>Location Preference:</w:t>
                  </w: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>UAE</w:t>
                  </w: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</w:p>
                <w:p w:rsidR="009B4845" w:rsidRPr="00A31162" w:rsidRDefault="009B4845" w:rsidP="009B484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>Nationality:</w:t>
                  </w: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ab/>
                    <w:t xml:space="preserve">Indian </w:t>
                  </w:r>
                </w:p>
                <w:p w:rsidR="009B4845" w:rsidRPr="00A31162" w:rsidRDefault="009B4845" w:rsidP="009B484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 xml:space="preserve">Marital Status: </w:t>
                  </w: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ab/>
                    <w:t>Married</w:t>
                  </w: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</w:p>
                <w:p w:rsidR="009B4845" w:rsidRPr="00A31162" w:rsidRDefault="009B4845" w:rsidP="009B484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Driving License: 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  <w:t>3452274 (DUBAI)</w:t>
                  </w:r>
                </w:p>
                <w:p w:rsidR="009B4845" w:rsidRDefault="009B4845" w:rsidP="009B484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 xml:space="preserve">Number of Dependents: </w:t>
                  </w: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ab/>
                    <w:t>2</w:t>
                  </w:r>
                </w:p>
                <w:p w:rsidR="009B4845" w:rsidRPr="00A31162" w:rsidRDefault="009B4845" w:rsidP="009B484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 xml:space="preserve">Passport Details: </w:t>
                  </w: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            </w:t>
                  </w:r>
                  <w:r w:rsidRPr="00A31162">
                    <w:rPr>
                      <w:rFonts w:asciiTheme="majorHAnsi" w:hAnsiTheme="majorHAnsi"/>
                      <w:sz w:val="20"/>
                      <w:szCs w:val="20"/>
                    </w:rPr>
                    <w:t>L8322904</w:t>
                  </w:r>
                </w:p>
                <w:p w:rsidR="00C420C8" w:rsidRDefault="00C420C8" w:rsidP="008F6337"/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</w:p>
    <w:sectPr w:rsidR="003F5FDB" w:rsidSect="007A723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2075" w:right="851" w:bottom="2302" w:left="8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B62" w:rsidRDefault="00447B62" w:rsidP="003856C9">
      <w:pPr>
        <w:spacing w:after="0" w:line="240" w:lineRule="auto"/>
      </w:pPr>
      <w:r>
        <w:separator/>
      </w:r>
    </w:p>
  </w:endnote>
  <w:endnote w:type="continuationSeparator" w:id="0">
    <w:p w:rsidR="00447B62" w:rsidRDefault="00447B6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2D5A46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D109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  <w:lang w:val="en-GB" w:eastAsia="en-GB" w:bidi="hi-IN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F72660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AD3038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  <w:lang w:val="en-GB" w:eastAsia="en-GB" w:bidi="hi-I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EFBBD86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B62" w:rsidRDefault="00447B62" w:rsidP="003856C9">
      <w:pPr>
        <w:spacing w:after="0" w:line="240" w:lineRule="auto"/>
      </w:pPr>
      <w:r>
        <w:separator/>
      </w:r>
    </w:p>
  </w:footnote>
  <w:footnote w:type="continuationSeparator" w:id="0">
    <w:p w:rsidR="00447B62" w:rsidRDefault="00447B6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  <w:lang w:val="en-GB" w:eastAsia="en-GB" w:bidi="hi-I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FAF6D97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AD3038">
    <w:pPr>
      <w:pStyle w:val="Header"/>
    </w:pPr>
    <w:r>
      <w:rPr>
        <w:bCs/>
        <w:iCs/>
        <w:caps/>
        <w:noProof/>
      </w:rPr>
      <w:drawing>
        <wp:anchor distT="0" distB="0" distL="114300" distR="114300" simplePos="0" relativeHeight="251672576" behindDoc="1" locked="0" layoutInCell="1" allowOverlap="1" wp14:anchorId="33E61FAB" wp14:editId="1E59B459">
          <wp:simplePos x="0" y="0"/>
          <wp:positionH relativeFrom="margin">
            <wp:posOffset>0</wp:posOffset>
          </wp:positionH>
          <wp:positionV relativeFrom="paragraph">
            <wp:posOffset>-685800</wp:posOffset>
          </wp:positionV>
          <wp:extent cx="1101090" cy="719455"/>
          <wp:effectExtent l="0" t="0" r="0" b="0"/>
          <wp:wrapTight wrapText="bothSides">
            <wp:wrapPolygon edited="0">
              <wp:start x="15696" y="2860"/>
              <wp:lineTo x="2616" y="4004"/>
              <wp:lineTo x="1869" y="17158"/>
              <wp:lineTo x="11585" y="17158"/>
              <wp:lineTo x="10837" y="13154"/>
              <wp:lineTo x="18685" y="12583"/>
              <wp:lineTo x="19433" y="8579"/>
              <wp:lineTo x="17938" y="2860"/>
              <wp:lineTo x="15696" y="286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MS_Cert_Professional_logo_Blk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09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Cs/>
        <w:iCs/>
        <w:caps/>
        <w:noProof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column">
            <wp:posOffset>1012190</wp:posOffset>
          </wp:positionH>
          <wp:positionV relativeFrom="paragraph">
            <wp:posOffset>-738505</wp:posOffset>
          </wp:positionV>
          <wp:extent cx="1389600" cy="1080000"/>
          <wp:effectExtent l="0" t="0" r="0" b="0"/>
          <wp:wrapTight wrapText="bothSides">
            <wp:wrapPolygon edited="0">
              <wp:start x="15993" y="2668"/>
              <wp:lineTo x="3554" y="3431"/>
              <wp:lineTo x="2369" y="3812"/>
              <wp:lineTo x="2369" y="18296"/>
              <wp:lineTo x="17473" y="18296"/>
              <wp:lineTo x="18066" y="15628"/>
              <wp:lineTo x="19547" y="14485"/>
              <wp:lineTo x="18658" y="4955"/>
              <wp:lineTo x="17770" y="2668"/>
              <wp:lineTo x="15993" y="2668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MCSA_WinServ12_Bl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60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636C2"/>
    <w:multiLevelType w:val="hybridMultilevel"/>
    <w:tmpl w:val="DE9821F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1" w15:restartNumberingAfterBreak="0">
    <w:nsid w:val="123C390C"/>
    <w:multiLevelType w:val="hybridMultilevel"/>
    <w:tmpl w:val="B36E1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0E2E1A"/>
    <w:multiLevelType w:val="multilevel"/>
    <w:tmpl w:val="92F0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96672"/>
    <w:multiLevelType w:val="hybridMultilevel"/>
    <w:tmpl w:val="C9D22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C54D6E"/>
    <w:multiLevelType w:val="multilevel"/>
    <w:tmpl w:val="6E42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D26DD"/>
    <w:multiLevelType w:val="hybridMultilevel"/>
    <w:tmpl w:val="2D28A8B0"/>
    <w:lvl w:ilvl="0" w:tplc="F62E0C0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C77554"/>
    <w:multiLevelType w:val="multilevel"/>
    <w:tmpl w:val="EB46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B654B"/>
    <w:multiLevelType w:val="hybridMultilevel"/>
    <w:tmpl w:val="8C506A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7"/>
  </w:num>
  <w:num w:numId="15">
    <w:abstractNumId w:val="12"/>
  </w:num>
  <w:num w:numId="16">
    <w:abstractNumId w:val="16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wNjc2NzKzNDK1NDJT0lEKTi0uzszPAykwqQUA4+9kYywAAAA="/>
  </w:docVars>
  <w:rsids>
    <w:rsidRoot w:val="00646345"/>
    <w:rsid w:val="00052BE1"/>
    <w:rsid w:val="00053D48"/>
    <w:rsid w:val="00057C64"/>
    <w:rsid w:val="00072304"/>
    <w:rsid w:val="0007412A"/>
    <w:rsid w:val="00083748"/>
    <w:rsid w:val="000843B2"/>
    <w:rsid w:val="00087D61"/>
    <w:rsid w:val="000C6D0B"/>
    <w:rsid w:val="0010199E"/>
    <w:rsid w:val="0010257B"/>
    <w:rsid w:val="00117B82"/>
    <w:rsid w:val="001503AC"/>
    <w:rsid w:val="001654AC"/>
    <w:rsid w:val="001765FE"/>
    <w:rsid w:val="0019561F"/>
    <w:rsid w:val="001A2B3C"/>
    <w:rsid w:val="001B32D2"/>
    <w:rsid w:val="001E0112"/>
    <w:rsid w:val="001F5C89"/>
    <w:rsid w:val="00204385"/>
    <w:rsid w:val="00213AF9"/>
    <w:rsid w:val="00241E42"/>
    <w:rsid w:val="00246761"/>
    <w:rsid w:val="00282659"/>
    <w:rsid w:val="00283B81"/>
    <w:rsid w:val="00293B83"/>
    <w:rsid w:val="002A3621"/>
    <w:rsid w:val="002A4930"/>
    <w:rsid w:val="002A4C3B"/>
    <w:rsid w:val="002B12B8"/>
    <w:rsid w:val="002B3890"/>
    <w:rsid w:val="002B7747"/>
    <w:rsid w:val="002C77B9"/>
    <w:rsid w:val="002F485A"/>
    <w:rsid w:val="003053D9"/>
    <w:rsid w:val="00331B42"/>
    <w:rsid w:val="0033310D"/>
    <w:rsid w:val="003349F5"/>
    <w:rsid w:val="00343F2C"/>
    <w:rsid w:val="00363034"/>
    <w:rsid w:val="003856C9"/>
    <w:rsid w:val="00396369"/>
    <w:rsid w:val="003A0E72"/>
    <w:rsid w:val="003C2312"/>
    <w:rsid w:val="003C3370"/>
    <w:rsid w:val="003F3F99"/>
    <w:rsid w:val="003F4D31"/>
    <w:rsid w:val="003F5FDB"/>
    <w:rsid w:val="004032B4"/>
    <w:rsid w:val="004269C9"/>
    <w:rsid w:val="0043426C"/>
    <w:rsid w:val="00441EB9"/>
    <w:rsid w:val="00447B62"/>
    <w:rsid w:val="00463463"/>
    <w:rsid w:val="00473EF8"/>
    <w:rsid w:val="004760E5"/>
    <w:rsid w:val="004B1143"/>
    <w:rsid w:val="004D22BB"/>
    <w:rsid w:val="005152F2"/>
    <w:rsid w:val="005246B9"/>
    <w:rsid w:val="00534E4E"/>
    <w:rsid w:val="00536DF3"/>
    <w:rsid w:val="00545E40"/>
    <w:rsid w:val="00551D35"/>
    <w:rsid w:val="005562D4"/>
    <w:rsid w:val="00557019"/>
    <w:rsid w:val="005674AC"/>
    <w:rsid w:val="0057296F"/>
    <w:rsid w:val="00577071"/>
    <w:rsid w:val="00580925"/>
    <w:rsid w:val="005A12A3"/>
    <w:rsid w:val="005A1E51"/>
    <w:rsid w:val="005A7E57"/>
    <w:rsid w:val="005D485B"/>
    <w:rsid w:val="00616FF4"/>
    <w:rsid w:val="006202EE"/>
    <w:rsid w:val="0062561E"/>
    <w:rsid w:val="0063507E"/>
    <w:rsid w:val="006403E9"/>
    <w:rsid w:val="00646345"/>
    <w:rsid w:val="0067066F"/>
    <w:rsid w:val="00683D9D"/>
    <w:rsid w:val="00683FF8"/>
    <w:rsid w:val="006A3CE7"/>
    <w:rsid w:val="006D6ABA"/>
    <w:rsid w:val="006E32F8"/>
    <w:rsid w:val="006F2412"/>
    <w:rsid w:val="006F4D3D"/>
    <w:rsid w:val="00701B04"/>
    <w:rsid w:val="00723E74"/>
    <w:rsid w:val="00734C84"/>
    <w:rsid w:val="00743379"/>
    <w:rsid w:val="00747550"/>
    <w:rsid w:val="00776027"/>
    <w:rsid w:val="007803B7"/>
    <w:rsid w:val="00785358"/>
    <w:rsid w:val="00794113"/>
    <w:rsid w:val="007A7236"/>
    <w:rsid w:val="007A7C08"/>
    <w:rsid w:val="007B2DD0"/>
    <w:rsid w:val="007B2F5C"/>
    <w:rsid w:val="007C5F05"/>
    <w:rsid w:val="007D2CCA"/>
    <w:rsid w:val="008212A9"/>
    <w:rsid w:val="00825ED8"/>
    <w:rsid w:val="0083121A"/>
    <w:rsid w:val="00832043"/>
    <w:rsid w:val="00832F81"/>
    <w:rsid w:val="00841714"/>
    <w:rsid w:val="008501C7"/>
    <w:rsid w:val="00857DF2"/>
    <w:rsid w:val="0088752E"/>
    <w:rsid w:val="008A1DD4"/>
    <w:rsid w:val="008C3D0C"/>
    <w:rsid w:val="008C7CA2"/>
    <w:rsid w:val="008F6337"/>
    <w:rsid w:val="00914DAF"/>
    <w:rsid w:val="0091577D"/>
    <w:rsid w:val="0093286E"/>
    <w:rsid w:val="009334E3"/>
    <w:rsid w:val="009848C7"/>
    <w:rsid w:val="009B4845"/>
    <w:rsid w:val="009B4ABA"/>
    <w:rsid w:val="009D1627"/>
    <w:rsid w:val="00A02A87"/>
    <w:rsid w:val="00A23C40"/>
    <w:rsid w:val="00A26D7B"/>
    <w:rsid w:val="00A42F91"/>
    <w:rsid w:val="00A43BEA"/>
    <w:rsid w:val="00A67C4D"/>
    <w:rsid w:val="00A81968"/>
    <w:rsid w:val="00AC4C5D"/>
    <w:rsid w:val="00AD3038"/>
    <w:rsid w:val="00AD44EF"/>
    <w:rsid w:val="00AD53E5"/>
    <w:rsid w:val="00AF1258"/>
    <w:rsid w:val="00B01E52"/>
    <w:rsid w:val="00B14D73"/>
    <w:rsid w:val="00B16EDE"/>
    <w:rsid w:val="00B550FC"/>
    <w:rsid w:val="00B66749"/>
    <w:rsid w:val="00B6771C"/>
    <w:rsid w:val="00B844ED"/>
    <w:rsid w:val="00B85871"/>
    <w:rsid w:val="00B93310"/>
    <w:rsid w:val="00BB3B21"/>
    <w:rsid w:val="00BC1F18"/>
    <w:rsid w:val="00BC21C2"/>
    <w:rsid w:val="00BD2E58"/>
    <w:rsid w:val="00BE7AD9"/>
    <w:rsid w:val="00BF2485"/>
    <w:rsid w:val="00BF6BAB"/>
    <w:rsid w:val="00C007A5"/>
    <w:rsid w:val="00C03D39"/>
    <w:rsid w:val="00C05800"/>
    <w:rsid w:val="00C341CE"/>
    <w:rsid w:val="00C420C8"/>
    <w:rsid w:val="00C4403A"/>
    <w:rsid w:val="00C47545"/>
    <w:rsid w:val="00C83D20"/>
    <w:rsid w:val="00C93FDF"/>
    <w:rsid w:val="00CA04C5"/>
    <w:rsid w:val="00CC622F"/>
    <w:rsid w:val="00CC72B9"/>
    <w:rsid w:val="00CE6306"/>
    <w:rsid w:val="00D03CAA"/>
    <w:rsid w:val="00D05A0C"/>
    <w:rsid w:val="00D063F2"/>
    <w:rsid w:val="00D11C4D"/>
    <w:rsid w:val="00D22645"/>
    <w:rsid w:val="00D22655"/>
    <w:rsid w:val="00D403AA"/>
    <w:rsid w:val="00D5067A"/>
    <w:rsid w:val="00D922F5"/>
    <w:rsid w:val="00DC0F74"/>
    <w:rsid w:val="00DC79BB"/>
    <w:rsid w:val="00DE4586"/>
    <w:rsid w:val="00DF0A0F"/>
    <w:rsid w:val="00E05670"/>
    <w:rsid w:val="00E160A6"/>
    <w:rsid w:val="00E34D58"/>
    <w:rsid w:val="00E51955"/>
    <w:rsid w:val="00E533F7"/>
    <w:rsid w:val="00E54DCA"/>
    <w:rsid w:val="00E61D5C"/>
    <w:rsid w:val="00E665DE"/>
    <w:rsid w:val="00E70D76"/>
    <w:rsid w:val="00E73B93"/>
    <w:rsid w:val="00E941EF"/>
    <w:rsid w:val="00EA2719"/>
    <w:rsid w:val="00EA7DAE"/>
    <w:rsid w:val="00EB1C1B"/>
    <w:rsid w:val="00EC7976"/>
    <w:rsid w:val="00ED13BD"/>
    <w:rsid w:val="00EF5B3A"/>
    <w:rsid w:val="00F0691A"/>
    <w:rsid w:val="00F077AE"/>
    <w:rsid w:val="00F14687"/>
    <w:rsid w:val="00F156D4"/>
    <w:rsid w:val="00F358E0"/>
    <w:rsid w:val="00F4414F"/>
    <w:rsid w:val="00F44729"/>
    <w:rsid w:val="00F525DA"/>
    <w:rsid w:val="00F56435"/>
    <w:rsid w:val="00F72323"/>
    <w:rsid w:val="00F81119"/>
    <w:rsid w:val="00F9046B"/>
    <w:rsid w:val="00F91A9C"/>
    <w:rsid w:val="00F927F0"/>
    <w:rsid w:val="00FA07AA"/>
    <w:rsid w:val="00FB0A17"/>
    <w:rsid w:val="00FB4087"/>
    <w:rsid w:val="00FB6A8F"/>
    <w:rsid w:val="00FE20E6"/>
    <w:rsid w:val="00FE5C91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A776B-F706-447E-A998-7ED0AB0E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domain">
    <w:name w:val="domain"/>
    <w:basedOn w:val="DefaultParagraphFont"/>
    <w:rsid w:val="003C2312"/>
  </w:style>
  <w:style w:type="character" w:customStyle="1" w:styleId="vanity-name">
    <w:name w:val="vanity-name"/>
    <w:basedOn w:val="DefaultParagraphFont"/>
    <w:rsid w:val="003C2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raviprakash0103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.Prakash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2E3605AC3D47D4A15E646BA882D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79A94-63C4-4378-9E65-5C4EA7F596E3}"/>
      </w:docPartPr>
      <w:docPartBody>
        <w:p w:rsidR="000C0594" w:rsidRDefault="00377A1F">
          <w:pPr>
            <w:pStyle w:val="382E3605AC3D47D4A15E646BA882DA63"/>
          </w:pPr>
          <w:r>
            <w:t>Objective</w:t>
          </w:r>
        </w:p>
      </w:docPartBody>
    </w:docPart>
    <w:docPart>
      <w:docPartPr>
        <w:name w:val="B520F4452ED6436BB0ABF690166C1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A4A36-6CE3-4F60-8BF7-EF19F21E81DE}"/>
      </w:docPartPr>
      <w:docPartBody>
        <w:p w:rsidR="000C0594" w:rsidRDefault="00377A1F">
          <w:pPr>
            <w:pStyle w:val="B520F4452ED6436BB0ABF690166C114B"/>
          </w:pPr>
          <w:r>
            <w:t>Skills</w:t>
          </w:r>
        </w:p>
      </w:docPartBody>
    </w:docPart>
    <w:docPart>
      <w:docPartPr>
        <w:name w:val="2097F92261DB47B28CAFB1E43797B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B02AD-45C9-4380-B2CB-DCB412BF5F0B}"/>
      </w:docPartPr>
      <w:docPartBody>
        <w:p w:rsidR="000C0594" w:rsidRDefault="00377A1F">
          <w:pPr>
            <w:pStyle w:val="2097F92261DB47B28CAFB1E43797BF5C"/>
          </w:pPr>
          <w:r w:rsidRPr="005152F2">
            <w:t>Experience</w:t>
          </w:r>
        </w:p>
      </w:docPartBody>
    </w:docPart>
    <w:docPart>
      <w:docPartPr>
        <w:name w:val="EE24E0DEB0914FFC8BDEA583E78C6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FCF95-92AB-47C8-A0CB-EEDC3EE51542}"/>
      </w:docPartPr>
      <w:docPartBody>
        <w:p w:rsidR="000C0594" w:rsidRDefault="00377A1F">
          <w:pPr>
            <w:pStyle w:val="EE24E0DEB0914FFC8BDEA583E78C613D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2D5A46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D109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29"/>
    <w:rsid w:val="000C0594"/>
    <w:rsid w:val="00142CF9"/>
    <w:rsid w:val="002150E5"/>
    <w:rsid w:val="002E6F2F"/>
    <w:rsid w:val="003365A7"/>
    <w:rsid w:val="00377A1F"/>
    <w:rsid w:val="00636488"/>
    <w:rsid w:val="00645C29"/>
    <w:rsid w:val="0064794D"/>
    <w:rsid w:val="006A75F9"/>
    <w:rsid w:val="007817F3"/>
    <w:rsid w:val="00A32F37"/>
    <w:rsid w:val="00C25179"/>
    <w:rsid w:val="00CC7BE3"/>
    <w:rsid w:val="00E07C79"/>
    <w:rsid w:val="00E6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87EA7E4C934CE5ADA6E91A0AD5E5CC">
    <w:name w:val="F487EA7E4C934CE5ADA6E91A0AD5E5CC"/>
  </w:style>
  <w:style w:type="paragraph" w:customStyle="1" w:styleId="D6898D8067A749E19D6E9023969452FE">
    <w:name w:val="D6898D8067A749E19D6E9023969452FE"/>
  </w:style>
  <w:style w:type="paragraph" w:customStyle="1" w:styleId="5DE45B110CDB452AA9F97DECE3BC26FF">
    <w:name w:val="5DE45B110CDB452AA9F97DECE3BC26FF"/>
  </w:style>
  <w:style w:type="paragraph" w:customStyle="1" w:styleId="90B98CE57DAB42F294EC35C412593FFE">
    <w:name w:val="90B98CE57DAB42F294EC35C412593FFE"/>
  </w:style>
  <w:style w:type="paragraph" w:customStyle="1" w:styleId="7DB6C21D07364A74A1EF75F2FB1DC9BF">
    <w:name w:val="7DB6C21D07364A74A1EF75F2FB1DC9BF"/>
  </w:style>
  <w:style w:type="paragraph" w:customStyle="1" w:styleId="382E3605AC3D47D4A15E646BA882DA63">
    <w:name w:val="382E3605AC3D47D4A15E646BA882DA63"/>
  </w:style>
  <w:style w:type="paragraph" w:customStyle="1" w:styleId="C4E4D72F90EF494C83B69FBA6A88D5A3">
    <w:name w:val="C4E4D72F90EF494C83B69FBA6A88D5A3"/>
  </w:style>
  <w:style w:type="paragraph" w:customStyle="1" w:styleId="B520F4452ED6436BB0ABF690166C114B">
    <w:name w:val="B520F4452ED6436BB0ABF690166C114B"/>
  </w:style>
  <w:style w:type="paragraph" w:customStyle="1" w:styleId="487F41B093864413B0F521373374050E">
    <w:name w:val="487F41B093864413B0F521373374050E"/>
  </w:style>
  <w:style w:type="paragraph" w:customStyle="1" w:styleId="2097F92261DB47B28CAFB1E43797BF5C">
    <w:name w:val="2097F92261DB47B28CAFB1E43797BF5C"/>
  </w:style>
  <w:style w:type="paragraph" w:customStyle="1" w:styleId="4AF7116F75994ACFA1399742FD7BF2A4">
    <w:name w:val="4AF7116F75994ACFA1399742FD7BF2A4"/>
  </w:style>
  <w:style w:type="paragraph" w:customStyle="1" w:styleId="B5451D4370F14B65826E2ED7252E6F80">
    <w:name w:val="B5451D4370F14B65826E2ED7252E6F80"/>
  </w:style>
  <w:style w:type="paragraph" w:customStyle="1" w:styleId="5FB48BF93D2144AEBBD3E1196B457CEF">
    <w:name w:val="5FB48BF93D2144AEBBD3E1196B457CEF"/>
  </w:style>
  <w:style w:type="paragraph" w:customStyle="1" w:styleId="7C0D4A5CB02641159F58954D41FED92D">
    <w:name w:val="7C0D4A5CB02641159F58954D41FED92D"/>
  </w:style>
  <w:style w:type="paragraph" w:customStyle="1" w:styleId="511C3F8E35464863A53FD7E3C370A6F2">
    <w:name w:val="511C3F8E35464863A53FD7E3C370A6F2"/>
  </w:style>
  <w:style w:type="paragraph" w:customStyle="1" w:styleId="FBFADDEC65B1400C9F1FB5C0A7C4E724">
    <w:name w:val="FBFADDEC65B1400C9F1FB5C0A7C4E724"/>
  </w:style>
  <w:style w:type="paragraph" w:customStyle="1" w:styleId="C4F251509B6B4AB69E5E982BFE8ADE36">
    <w:name w:val="C4F251509B6B4AB69E5E982BFE8ADE36"/>
  </w:style>
  <w:style w:type="paragraph" w:customStyle="1" w:styleId="3FB7289F4DEB4884AAA4DDD8128A3458">
    <w:name w:val="3FB7289F4DEB4884AAA4DDD8128A3458"/>
  </w:style>
  <w:style w:type="paragraph" w:customStyle="1" w:styleId="EE24E0DEB0914FFC8BDEA583E78C613D">
    <w:name w:val="EE24E0DEB0914FFC8BDEA583E78C613D"/>
  </w:style>
  <w:style w:type="paragraph" w:customStyle="1" w:styleId="6A96866040CD42548E9A60E245EE8B97">
    <w:name w:val="6A96866040CD42548E9A60E245EE8B97"/>
  </w:style>
  <w:style w:type="paragraph" w:customStyle="1" w:styleId="9ED820E5E9714EB8BED3ACDEBFD0CD1F">
    <w:name w:val="9ED820E5E9714EB8BED3ACDEBFD0CD1F"/>
  </w:style>
  <w:style w:type="paragraph" w:customStyle="1" w:styleId="67F891DBE0B94177A7763A2340FFFAB3">
    <w:name w:val="67F891DBE0B94177A7763A2340FFFAB3"/>
  </w:style>
  <w:style w:type="paragraph" w:customStyle="1" w:styleId="57C0D21532244BBD84782ECEE47B9227">
    <w:name w:val="57C0D21532244BBD84782ECEE47B9227"/>
  </w:style>
  <w:style w:type="paragraph" w:customStyle="1" w:styleId="F6F5A81B08624BB2AD69A76A01CB9DD5">
    <w:name w:val="F6F5A81B08624BB2AD69A76A01CB9DD5"/>
  </w:style>
  <w:style w:type="paragraph" w:customStyle="1" w:styleId="3E18F1BD304448A093439C0EE06B66D6">
    <w:name w:val="3E18F1BD304448A093439C0EE06B66D6"/>
    <w:rsid w:val="00645C29"/>
  </w:style>
  <w:style w:type="paragraph" w:customStyle="1" w:styleId="7964990B2DAA4596B6D6D7AD0F5446C9">
    <w:name w:val="7964990B2DAA4596B6D6D7AD0F5446C9"/>
    <w:rsid w:val="00645C29"/>
  </w:style>
  <w:style w:type="paragraph" w:customStyle="1" w:styleId="4C2954AB7BAE447DB168108DF618D6CC">
    <w:name w:val="4C2954AB7BAE447DB168108DF618D6CC"/>
    <w:rsid w:val="00645C29"/>
  </w:style>
  <w:style w:type="paragraph" w:customStyle="1" w:styleId="C9EC46BD5FDC49A6BA63290F0E386A9C">
    <w:name w:val="C9EC46BD5FDC49A6BA63290F0E386A9C"/>
    <w:rsid w:val="00645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414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Ravi</dc:creator>
  <cp:keywords/>
  <dc:description/>
  <cp:lastModifiedBy>Prakash, Ravi</cp:lastModifiedBy>
  <cp:revision>40</cp:revision>
  <cp:lastPrinted>2017-08-01T06:44:00Z</cp:lastPrinted>
  <dcterms:created xsi:type="dcterms:W3CDTF">2017-07-31T10:43:00Z</dcterms:created>
  <dcterms:modified xsi:type="dcterms:W3CDTF">2020-02-12T07:14:00Z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
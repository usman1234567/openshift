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EB" w:rsidRPr="00ED3975" w:rsidRDefault="004129A5" w:rsidP="000234EB">
      <w:pPr>
        <w:pStyle w:val="PlainText"/>
        <w:jc w:val="both"/>
        <w:rPr>
          <w:rFonts w:asciiTheme="minorHAnsi" w:eastAsia="Times New Roman" w:hAnsiTheme="minorHAnsi" w:cstheme="minorHAnsi"/>
          <w:b/>
          <w:smallCaps/>
          <w:szCs w:val="24"/>
        </w:rPr>
      </w:pPr>
      <w:r w:rsidRPr="00ED3975">
        <w:rPr>
          <w:rFonts w:asciiTheme="minorHAnsi" w:eastAsia="Times New Roman" w:hAnsiTheme="minorHAnsi" w:cstheme="minorHAnsi"/>
          <w:b/>
          <w:smallCaps/>
          <w:szCs w:val="24"/>
        </w:rPr>
        <w:t>sidra munawar</w:t>
      </w:r>
    </w:p>
    <w:p w:rsidR="00EB18DD" w:rsidRPr="00425DA9" w:rsidRDefault="00D6001B" w:rsidP="008C6F1F">
      <w:pPr>
        <w:spacing w:before="200"/>
        <w:jc w:val="both"/>
        <w:rPr>
          <w:rFonts w:asciiTheme="minorHAnsi" w:eastAsia="Times" w:hAnsiTheme="minorHAnsi" w:cstheme="minorHAnsi"/>
          <w:noProof/>
          <w:sz w:val="22"/>
          <w:szCs w:val="22"/>
        </w:rPr>
      </w:pPr>
      <w:r w:rsidRPr="00425DA9">
        <w:rPr>
          <w:rFonts w:asciiTheme="minorHAnsi" w:eastAsia="Times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9012FE6" wp14:editId="7D9756C1">
                <wp:simplePos x="0" y="0"/>
                <wp:positionH relativeFrom="column">
                  <wp:posOffset>0</wp:posOffset>
                </wp:positionH>
                <wp:positionV relativeFrom="paragraph">
                  <wp:posOffset>50799</wp:posOffset>
                </wp:positionV>
                <wp:extent cx="6115050" cy="0"/>
                <wp:effectExtent l="0" t="19050" r="0" b="190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B22F5" id="Line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pt" to="48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" strokecolor="gray" strokeweight="3pt">
                <v:stroke linestyle="thickThin"/>
              </v:line>
            </w:pict>
          </mc:Fallback>
        </mc:AlternateContent>
      </w:r>
      <w:r w:rsidR="00EB18DD">
        <w:rPr>
          <w:rFonts w:asciiTheme="minorHAnsi" w:eastAsia="Times" w:hAnsiTheme="minorHAnsi" w:cstheme="minorHAnsi"/>
          <w:noProof/>
          <w:sz w:val="22"/>
          <w:szCs w:val="22"/>
        </w:rPr>
        <w:t>25 D Block Rehmana Abad Housing Society Johar Town Lahore</w:t>
      </w:r>
    </w:p>
    <w:p w:rsidR="00BB20E3" w:rsidRPr="00425DA9" w:rsidRDefault="00346043" w:rsidP="00EC23AF">
      <w:pPr>
        <w:jc w:val="both"/>
        <w:rPr>
          <w:rFonts w:asciiTheme="minorHAnsi" w:eastAsia="Times" w:hAnsiTheme="minorHAnsi" w:cstheme="minorHAnsi"/>
          <w:sz w:val="22"/>
          <w:szCs w:val="22"/>
        </w:rPr>
      </w:pPr>
      <w:r w:rsidRPr="00425DA9">
        <w:rPr>
          <w:rFonts w:asciiTheme="minorHAnsi" w:eastAsia="Times" w:hAnsiTheme="minorHAnsi" w:cstheme="minorHAnsi"/>
          <w:sz w:val="22"/>
          <w:szCs w:val="22"/>
        </w:rPr>
        <w:t>Email :</w:t>
      </w:r>
      <w:r w:rsidR="00EB18DD">
        <w:rPr>
          <w:rFonts w:asciiTheme="minorHAnsi" w:eastAsia="Times" w:hAnsiTheme="minorHAnsi" w:cstheme="minorHAnsi"/>
          <w:sz w:val="22"/>
          <w:szCs w:val="22"/>
        </w:rPr>
        <w:t>munawar.sidra@yahoo</w:t>
      </w:r>
      <w:bookmarkStart w:id="0" w:name="_GoBack"/>
      <w:bookmarkEnd w:id="0"/>
      <w:r w:rsidR="00EB18DD">
        <w:rPr>
          <w:rFonts w:asciiTheme="minorHAnsi" w:eastAsia="Times" w:hAnsiTheme="minorHAnsi" w:cstheme="minorHAnsi"/>
          <w:sz w:val="22"/>
          <w:szCs w:val="22"/>
        </w:rPr>
        <w:t>.om</w:t>
      </w:r>
    </w:p>
    <w:p w:rsidR="00BA42B4" w:rsidRPr="00425DA9" w:rsidRDefault="00346043" w:rsidP="00EC23AF">
      <w:pPr>
        <w:jc w:val="both"/>
        <w:rPr>
          <w:rFonts w:asciiTheme="minorHAnsi" w:eastAsia="Times" w:hAnsiTheme="minorHAnsi" w:cstheme="minorHAnsi"/>
          <w:sz w:val="22"/>
          <w:szCs w:val="22"/>
        </w:rPr>
      </w:pPr>
      <w:r w:rsidRPr="00425DA9">
        <w:rPr>
          <w:rFonts w:asciiTheme="minorHAnsi" w:eastAsia="Times" w:hAnsiTheme="minorHAnsi" w:cstheme="minorHAnsi"/>
          <w:sz w:val="22"/>
          <w:szCs w:val="22"/>
        </w:rPr>
        <w:t xml:space="preserve">Cell: </w:t>
      </w:r>
      <w:r w:rsidR="002E095B" w:rsidRPr="00425DA9">
        <w:rPr>
          <w:rFonts w:asciiTheme="minorHAnsi" w:eastAsia="Times" w:hAnsiTheme="minorHAnsi" w:cstheme="minorHAnsi"/>
          <w:sz w:val="22"/>
          <w:szCs w:val="22"/>
        </w:rPr>
        <w:t>+92-</w:t>
      </w:r>
      <w:r w:rsidR="00BB20E3" w:rsidRPr="00425DA9">
        <w:rPr>
          <w:rFonts w:asciiTheme="minorHAnsi" w:eastAsia="Times" w:hAnsiTheme="minorHAnsi" w:cstheme="minorHAnsi"/>
          <w:sz w:val="22"/>
          <w:szCs w:val="22"/>
        </w:rPr>
        <w:t>302-8478791</w:t>
      </w:r>
    </w:p>
    <w:p w:rsidR="00EA7052" w:rsidRPr="00425DA9" w:rsidRDefault="00EA7052" w:rsidP="000234EB">
      <w:pPr>
        <w:pStyle w:val="PlainText"/>
        <w:spacing w:line="360" w:lineRule="atLeast"/>
        <w:jc w:val="both"/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</w:p>
    <w:p w:rsidR="003404E7" w:rsidRPr="00ED3975" w:rsidRDefault="00036664" w:rsidP="000234EB">
      <w:pPr>
        <w:pStyle w:val="PlainText"/>
        <w:spacing w:line="360" w:lineRule="atLeast"/>
        <w:jc w:val="both"/>
        <w:rPr>
          <w:rFonts w:asciiTheme="minorHAnsi" w:eastAsia="Times New Roman" w:hAnsiTheme="minorHAnsi" w:cstheme="minorHAnsi"/>
          <w:b/>
          <w:smallCaps/>
          <w:szCs w:val="24"/>
        </w:rPr>
      </w:pPr>
      <w:r w:rsidRPr="00ED3975">
        <w:rPr>
          <w:rFonts w:asciiTheme="minorHAnsi" w:eastAsia="Times New Roman" w:hAnsiTheme="minorHAnsi" w:cstheme="minorHAnsi"/>
          <w:b/>
          <w:smallCaps/>
          <w:szCs w:val="24"/>
        </w:rPr>
        <w:t>Objective</w:t>
      </w:r>
      <w:r w:rsidR="0071185D" w:rsidRPr="00ED3975">
        <w:rPr>
          <w:rFonts w:asciiTheme="minorHAnsi" w:eastAsia="Times New Roman" w:hAnsiTheme="minorHAnsi" w:cstheme="minorHAnsi"/>
          <w:b/>
          <w:smallCaps/>
          <w:szCs w:val="24"/>
        </w:rPr>
        <w:t>:</w:t>
      </w:r>
    </w:p>
    <w:p w:rsidR="00061F1B" w:rsidRPr="00425DA9" w:rsidRDefault="000D574F" w:rsidP="004F6B14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To secure a position in the organization that offers challenge and opportunity for my career development and at the same time serve the organization to the best of my capabilities. I would like to gain new skills</w:t>
      </w:r>
    </w:p>
    <w:p w:rsidR="00EA7052" w:rsidRPr="00425DA9" w:rsidRDefault="00EA7052" w:rsidP="000234EB">
      <w:pPr>
        <w:pStyle w:val="PlainText"/>
        <w:spacing w:line="320" w:lineRule="atLeast"/>
        <w:jc w:val="both"/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</w:p>
    <w:p w:rsidR="00DA3B3D" w:rsidRPr="00ED3975" w:rsidRDefault="008A7EEB" w:rsidP="000234EB">
      <w:pPr>
        <w:pStyle w:val="PlainText"/>
        <w:spacing w:line="320" w:lineRule="atLeast"/>
        <w:jc w:val="both"/>
        <w:rPr>
          <w:rFonts w:asciiTheme="minorHAnsi" w:eastAsia="Times New Roman" w:hAnsiTheme="minorHAnsi" w:cstheme="minorHAnsi"/>
          <w:b/>
          <w:smallCaps/>
          <w:szCs w:val="24"/>
        </w:rPr>
      </w:pPr>
      <w:r w:rsidRPr="00ED3975">
        <w:rPr>
          <w:rFonts w:asciiTheme="minorHAnsi" w:eastAsia="Times New Roman" w:hAnsiTheme="minorHAnsi" w:cstheme="minorHAnsi"/>
          <w:b/>
          <w:smallCaps/>
          <w:szCs w:val="24"/>
        </w:rPr>
        <w:t>Profile</w:t>
      </w:r>
      <w:r w:rsidR="00C40BEA" w:rsidRPr="00ED3975">
        <w:rPr>
          <w:rFonts w:asciiTheme="minorHAnsi" w:eastAsia="Times New Roman" w:hAnsiTheme="minorHAnsi" w:cstheme="minorHAnsi"/>
          <w:b/>
          <w:smallCaps/>
          <w:szCs w:val="24"/>
        </w:rPr>
        <w:t xml:space="preserve"> Highlights</w:t>
      </w:r>
      <w:r w:rsidR="0071185D" w:rsidRPr="00ED3975">
        <w:rPr>
          <w:rFonts w:asciiTheme="minorHAnsi" w:eastAsia="Times New Roman" w:hAnsiTheme="minorHAnsi" w:cstheme="minorHAnsi"/>
          <w:b/>
          <w:smallCaps/>
          <w:szCs w:val="24"/>
        </w:rPr>
        <w:t>:</w:t>
      </w:r>
    </w:p>
    <w:p w:rsidR="00A06C23" w:rsidRPr="00425DA9" w:rsidRDefault="00A06C23" w:rsidP="000234EB">
      <w:pPr>
        <w:pStyle w:val="PlainText"/>
        <w:spacing w:line="320" w:lineRule="atLeast"/>
        <w:jc w:val="both"/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</w:p>
    <w:p w:rsidR="00D43867" w:rsidRPr="00425DA9" w:rsidRDefault="00DC216D" w:rsidP="004F6B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 xml:space="preserve">Over </w:t>
      </w:r>
      <w:r w:rsidR="00CF78F3">
        <w:rPr>
          <w:rFonts w:asciiTheme="minorHAnsi" w:hAnsiTheme="minorHAnsi" w:cstheme="minorHAnsi"/>
          <w:sz w:val="22"/>
          <w:szCs w:val="22"/>
        </w:rPr>
        <w:t>14</w:t>
      </w:r>
      <w:r w:rsidR="008C6F1F" w:rsidRPr="00425DA9">
        <w:rPr>
          <w:rFonts w:asciiTheme="minorHAnsi" w:hAnsiTheme="minorHAnsi" w:cstheme="minorHAnsi"/>
          <w:sz w:val="22"/>
          <w:szCs w:val="22"/>
        </w:rPr>
        <w:t xml:space="preserve"> </w:t>
      </w:r>
      <w:r w:rsidR="00D43867" w:rsidRPr="00425DA9">
        <w:rPr>
          <w:rFonts w:asciiTheme="minorHAnsi" w:hAnsiTheme="minorHAnsi" w:cstheme="minorHAnsi"/>
          <w:sz w:val="22"/>
          <w:szCs w:val="22"/>
        </w:rPr>
        <w:t>years of progressive</w:t>
      </w:r>
      <w:r w:rsidRPr="00425DA9">
        <w:rPr>
          <w:rFonts w:asciiTheme="minorHAnsi" w:hAnsiTheme="minorHAnsi" w:cstheme="minorHAnsi"/>
          <w:sz w:val="22"/>
          <w:szCs w:val="22"/>
        </w:rPr>
        <w:t xml:space="preserve"> </w:t>
      </w:r>
      <w:r w:rsidR="007A4429" w:rsidRPr="00425DA9">
        <w:rPr>
          <w:rFonts w:asciiTheme="minorHAnsi" w:hAnsiTheme="minorHAnsi" w:cstheme="minorHAnsi"/>
          <w:sz w:val="22"/>
          <w:szCs w:val="22"/>
        </w:rPr>
        <w:t xml:space="preserve">experience in Telecommunications sector in corporate sales planning and operations. </w:t>
      </w:r>
    </w:p>
    <w:p w:rsidR="00ED0CE1" w:rsidRPr="00425DA9" w:rsidRDefault="00ED0CE1" w:rsidP="004F6B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Execu</w:t>
      </w:r>
      <w:r w:rsidR="008C6F1F" w:rsidRPr="00425DA9">
        <w:rPr>
          <w:rFonts w:asciiTheme="minorHAnsi" w:hAnsiTheme="minorHAnsi" w:cstheme="minorHAnsi"/>
          <w:sz w:val="22"/>
          <w:szCs w:val="22"/>
        </w:rPr>
        <w:t xml:space="preserve">tive MBA in </w:t>
      </w:r>
      <w:r w:rsidR="00B47D28" w:rsidRPr="00425DA9">
        <w:rPr>
          <w:rFonts w:asciiTheme="minorHAnsi" w:hAnsiTheme="minorHAnsi" w:cstheme="minorHAnsi"/>
          <w:sz w:val="22"/>
          <w:szCs w:val="22"/>
        </w:rPr>
        <w:t>Human</w:t>
      </w:r>
      <w:r w:rsidR="008C6F1F" w:rsidRPr="00425DA9">
        <w:rPr>
          <w:rFonts w:asciiTheme="minorHAnsi" w:hAnsiTheme="minorHAnsi" w:cstheme="minorHAnsi"/>
          <w:sz w:val="22"/>
          <w:szCs w:val="22"/>
        </w:rPr>
        <w:t xml:space="preserve"> Resource Management for Pak-Aims</w:t>
      </w:r>
    </w:p>
    <w:p w:rsidR="008C6F1F" w:rsidRPr="00425DA9" w:rsidRDefault="00FC0941" w:rsidP="004F6B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 xml:space="preserve">Excellent Interpersonal and Relationship building skills </w:t>
      </w:r>
    </w:p>
    <w:p w:rsidR="00CF203A" w:rsidRPr="00425DA9" w:rsidRDefault="00FE41DE" w:rsidP="004F6B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 xml:space="preserve">Relationship </w:t>
      </w:r>
      <w:r w:rsidR="008A7EEB" w:rsidRPr="00425DA9">
        <w:rPr>
          <w:rFonts w:asciiTheme="minorHAnsi" w:hAnsiTheme="minorHAnsi" w:cstheme="minorHAnsi"/>
          <w:sz w:val="22"/>
          <w:szCs w:val="22"/>
        </w:rPr>
        <w:t xml:space="preserve">development expertise that complements the ability to </w:t>
      </w:r>
      <w:r w:rsidR="00231154" w:rsidRPr="00425DA9">
        <w:rPr>
          <w:rFonts w:asciiTheme="minorHAnsi" w:hAnsiTheme="minorHAnsi" w:cstheme="minorHAnsi"/>
          <w:sz w:val="22"/>
          <w:szCs w:val="22"/>
        </w:rPr>
        <w:t>a</w:t>
      </w:r>
      <w:r w:rsidR="008A7EEB" w:rsidRPr="00425DA9">
        <w:rPr>
          <w:rFonts w:asciiTheme="minorHAnsi" w:hAnsiTheme="minorHAnsi" w:cstheme="minorHAnsi"/>
          <w:sz w:val="22"/>
          <w:szCs w:val="22"/>
        </w:rPr>
        <w:t>ggressively build solid clien</w:t>
      </w:r>
      <w:r w:rsidR="009E340C" w:rsidRPr="00425DA9">
        <w:rPr>
          <w:rFonts w:asciiTheme="minorHAnsi" w:hAnsiTheme="minorHAnsi" w:cstheme="minorHAnsi"/>
          <w:sz w:val="22"/>
          <w:szCs w:val="22"/>
        </w:rPr>
        <w:t>t base and drive revenue growth</w:t>
      </w:r>
    </w:p>
    <w:p w:rsidR="003F639A" w:rsidRPr="00425DA9" w:rsidRDefault="00FA7E18" w:rsidP="004F6B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A</w:t>
      </w:r>
      <w:r w:rsidR="00231154" w:rsidRPr="00425DA9">
        <w:rPr>
          <w:rFonts w:asciiTheme="minorHAnsi" w:hAnsiTheme="minorHAnsi" w:cstheme="minorHAnsi"/>
          <w:sz w:val="22"/>
          <w:szCs w:val="22"/>
        </w:rPr>
        <w:t>bility to work independently, e</w:t>
      </w:r>
      <w:r w:rsidRPr="00425DA9">
        <w:rPr>
          <w:rFonts w:asciiTheme="minorHAnsi" w:hAnsiTheme="minorHAnsi" w:cstheme="minorHAnsi"/>
          <w:sz w:val="22"/>
          <w:szCs w:val="22"/>
        </w:rPr>
        <w:t>xcellent problem s</w:t>
      </w:r>
      <w:r w:rsidR="003F639A" w:rsidRPr="00425DA9">
        <w:rPr>
          <w:rFonts w:asciiTheme="minorHAnsi" w:hAnsiTheme="minorHAnsi" w:cstheme="minorHAnsi"/>
          <w:sz w:val="22"/>
          <w:szCs w:val="22"/>
        </w:rPr>
        <w:t>olver,</w:t>
      </w:r>
      <w:r w:rsidR="000D45FF" w:rsidRPr="00425DA9">
        <w:rPr>
          <w:rFonts w:asciiTheme="minorHAnsi" w:hAnsiTheme="minorHAnsi" w:cstheme="minorHAnsi"/>
          <w:sz w:val="22"/>
          <w:szCs w:val="22"/>
        </w:rPr>
        <w:t xml:space="preserve"> and</w:t>
      </w:r>
      <w:r w:rsidR="002C04B9" w:rsidRPr="00425DA9">
        <w:rPr>
          <w:rFonts w:asciiTheme="minorHAnsi" w:hAnsiTheme="minorHAnsi" w:cstheme="minorHAnsi"/>
          <w:sz w:val="22"/>
          <w:szCs w:val="22"/>
        </w:rPr>
        <w:t xml:space="preserve"> s</w:t>
      </w:r>
      <w:r w:rsidR="00231154" w:rsidRPr="00425DA9">
        <w:rPr>
          <w:rFonts w:asciiTheme="minorHAnsi" w:hAnsiTheme="minorHAnsi" w:cstheme="minorHAnsi"/>
          <w:sz w:val="22"/>
          <w:szCs w:val="22"/>
        </w:rPr>
        <w:t>uperior negotiation</w:t>
      </w:r>
      <w:r w:rsidR="00174AB7" w:rsidRPr="00425DA9">
        <w:rPr>
          <w:rFonts w:asciiTheme="minorHAnsi" w:hAnsiTheme="minorHAnsi" w:cstheme="minorHAnsi"/>
          <w:sz w:val="22"/>
          <w:szCs w:val="22"/>
        </w:rPr>
        <w:t xml:space="preserve"> s</w:t>
      </w:r>
      <w:r w:rsidR="003F639A" w:rsidRPr="00425DA9">
        <w:rPr>
          <w:rFonts w:asciiTheme="minorHAnsi" w:hAnsiTheme="minorHAnsi" w:cstheme="minorHAnsi"/>
          <w:sz w:val="22"/>
          <w:szCs w:val="22"/>
        </w:rPr>
        <w:t>kills</w:t>
      </w:r>
    </w:p>
    <w:p w:rsidR="00733924" w:rsidRPr="00425DA9" w:rsidRDefault="00733924" w:rsidP="004F6B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Technically proficient in</w:t>
      </w:r>
      <w:r w:rsidR="000E14E9" w:rsidRPr="00425DA9">
        <w:rPr>
          <w:rFonts w:asciiTheme="minorHAnsi" w:hAnsiTheme="minorHAnsi" w:cstheme="minorHAnsi"/>
          <w:sz w:val="22"/>
          <w:szCs w:val="22"/>
        </w:rPr>
        <w:t xml:space="preserve"> MS Office Word (Excel, Access, Microsoft Project, </w:t>
      </w:r>
      <w:r w:rsidRPr="00425DA9">
        <w:rPr>
          <w:rFonts w:asciiTheme="minorHAnsi" w:hAnsiTheme="minorHAnsi" w:cstheme="minorHAnsi"/>
          <w:sz w:val="22"/>
          <w:szCs w:val="22"/>
        </w:rPr>
        <w:t>PowerPoint, Outlook)</w:t>
      </w:r>
    </w:p>
    <w:p w:rsidR="00425DA9" w:rsidRDefault="00425DA9" w:rsidP="000234EB">
      <w:pPr>
        <w:pStyle w:val="PlainText"/>
        <w:jc w:val="both"/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</w:p>
    <w:p w:rsidR="008A7EEB" w:rsidRPr="00ED3975" w:rsidRDefault="008A7EEB" w:rsidP="000234EB">
      <w:pPr>
        <w:pStyle w:val="PlainText"/>
        <w:jc w:val="both"/>
        <w:rPr>
          <w:rFonts w:asciiTheme="minorHAnsi" w:eastAsia="Times New Roman" w:hAnsiTheme="minorHAnsi" w:cstheme="minorHAnsi"/>
          <w:b/>
          <w:smallCaps/>
          <w:sz w:val="28"/>
          <w:szCs w:val="28"/>
        </w:rPr>
      </w:pPr>
      <w:r w:rsidRPr="00ED3975">
        <w:rPr>
          <w:rFonts w:asciiTheme="minorHAnsi" w:eastAsia="Times New Roman" w:hAnsiTheme="minorHAnsi" w:cstheme="minorHAnsi"/>
          <w:b/>
          <w:smallCaps/>
          <w:sz w:val="28"/>
          <w:szCs w:val="28"/>
        </w:rPr>
        <w:t>Professional Experience</w:t>
      </w:r>
    </w:p>
    <w:p w:rsidR="00D401BB" w:rsidRPr="00425DA9" w:rsidRDefault="004C39AA" w:rsidP="000234EB">
      <w:pPr>
        <w:tabs>
          <w:tab w:val="left" w:pos="0"/>
        </w:tabs>
        <w:spacing w:before="120" w:after="120"/>
        <w:ind w:left="1080" w:hanging="10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  <w:u w:val="single"/>
        </w:rPr>
        <w:t>Mobilink GSM</w:t>
      </w:r>
      <w:r w:rsidR="00CF6754" w:rsidRPr="00425DA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</w:t>
      </w:r>
      <w:r w:rsidR="000D4D76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0D4D76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0D4D76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0D4D76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0D4D76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0D4D76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F66A54" w:rsidRPr="00425DA9">
        <w:rPr>
          <w:rFonts w:asciiTheme="minorHAnsi" w:hAnsiTheme="minorHAnsi" w:cstheme="minorHAnsi"/>
          <w:b/>
          <w:sz w:val="22"/>
          <w:szCs w:val="22"/>
        </w:rPr>
        <w:t xml:space="preserve">Aug 2011 </w:t>
      </w:r>
      <w:r w:rsidR="00CF6754" w:rsidRPr="00425DA9">
        <w:rPr>
          <w:rFonts w:asciiTheme="minorHAnsi" w:hAnsiTheme="minorHAnsi" w:cstheme="minorHAnsi"/>
          <w:b/>
          <w:sz w:val="22"/>
          <w:szCs w:val="22"/>
        </w:rPr>
        <w:t xml:space="preserve">to </w:t>
      </w:r>
      <w:r w:rsidR="009951CC" w:rsidRPr="00425DA9">
        <w:rPr>
          <w:rFonts w:asciiTheme="minorHAnsi" w:hAnsiTheme="minorHAnsi" w:cstheme="minorHAnsi"/>
          <w:b/>
          <w:sz w:val="22"/>
          <w:szCs w:val="22"/>
        </w:rPr>
        <w:t>Present</w:t>
      </w:r>
    </w:p>
    <w:p w:rsidR="00EA7052" w:rsidRPr="00425DA9" w:rsidRDefault="004C39AA" w:rsidP="00EA7052">
      <w:pPr>
        <w:tabs>
          <w:tab w:val="left" w:pos="0"/>
        </w:tabs>
        <w:spacing w:before="120" w:after="120"/>
        <w:ind w:left="1080" w:hanging="10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i/>
          <w:sz w:val="22"/>
          <w:szCs w:val="22"/>
        </w:rPr>
        <w:t>Largest Telecommunication services provider in Pakistan</w:t>
      </w:r>
      <w:r w:rsidR="00916A1C" w:rsidRPr="00425DA9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84323B" w:rsidRPr="00ED3975" w:rsidRDefault="0072275A" w:rsidP="00EA7052">
      <w:pPr>
        <w:tabs>
          <w:tab w:val="left" w:pos="0"/>
        </w:tabs>
        <w:spacing w:before="120" w:after="120"/>
        <w:ind w:left="1080" w:hanging="108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Corporate Sales planning, </w:t>
      </w:r>
      <w:r w:rsidR="00F66A54" w:rsidRPr="00ED3975">
        <w:rPr>
          <w:rFonts w:asciiTheme="minorHAnsi" w:hAnsiTheme="minorHAnsi" w:cstheme="minorHAnsi"/>
          <w:b/>
          <w:szCs w:val="24"/>
        </w:rPr>
        <w:t>operations executive</w:t>
      </w:r>
      <w:r>
        <w:rPr>
          <w:rFonts w:asciiTheme="minorHAnsi" w:hAnsiTheme="minorHAnsi" w:cstheme="minorHAnsi"/>
          <w:b/>
          <w:szCs w:val="24"/>
        </w:rPr>
        <w:t xml:space="preserve"> and Contract Management.</w:t>
      </w:r>
    </w:p>
    <w:p w:rsidR="00425DA9" w:rsidRPr="00425DA9" w:rsidRDefault="00425DA9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  Perform end to end legal contracts management with corporate customers of various industries includes drafting, red line review, negotiations &amp; sign offs.</w:t>
      </w:r>
    </w:p>
    <w:p w:rsidR="00425DA9" w:rsidRPr="00425DA9" w:rsidRDefault="00425DA9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 xml:space="preserve"> Liaison with relevant stakeholders from Legal, Finance &amp; Technical teams for the smooth and timely review, drafting and negotiation of Fixed Data, Conventional GSM &amp;IoT Products’ contracts, MoUs, LOIs, LOAs, Guarantees, Bonds Addenda, Amendments etc. from legal, finance &amp; commercial perspective.</w:t>
      </w:r>
    </w:p>
    <w:p w:rsidR="00425DA9" w:rsidRPr="00425DA9" w:rsidRDefault="00425DA9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Identification of legal risks at pre-bidding, bidding and contract stages.</w:t>
      </w:r>
    </w:p>
    <w:p w:rsidR="00425DA9" w:rsidRPr="00425DA9" w:rsidRDefault="00425DA9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 xml:space="preserve"> Restructure/streamline the contract terms through implementation of relevant Standard Operating Procedures (SOPs).</w:t>
      </w:r>
    </w:p>
    <w:p w:rsidR="00425DA9" w:rsidRPr="00425DA9" w:rsidRDefault="00425DA9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In-time renewals to ensure maximum revenue security for next term of the Agreement.</w:t>
      </w:r>
    </w:p>
    <w:p w:rsidR="00425DA9" w:rsidRPr="00425DA9" w:rsidRDefault="00425DA9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Contract Clientage: Coca Cola Beverages, Pepsi Co, Pfizer Pharmaceutical, Abbott Pharma, Wilsons Pharma, Novartis Pharma, Glaxo Smith Pharma, Standard Chartered Bank, Citi Bank, UNWFP, UHCR, UNICEF etc.</w:t>
      </w:r>
    </w:p>
    <w:p w:rsidR="00EA7052" w:rsidRPr="00425DA9" w:rsidRDefault="0084323B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Responsible for ensuring smooth delivery of Sales in light of current Workflows/SOPS and make rele</w:t>
      </w:r>
      <w:r w:rsidR="002618D6" w:rsidRPr="00425DA9">
        <w:rPr>
          <w:rFonts w:asciiTheme="minorHAnsi" w:hAnsiTheme="minorHAnsi" w:cstheme="minorHAnsi"/>
          <w:sz w:val="22"/>
          <w:szCs w:val="22"/>
        </w:rPr>
        <w:t xml:space="preserve">vant changes as per requirement and Liaison between GRA and Sale team regarding PTA documentation and instruction (Call Center </w:t>
      </w:r>
      <w:r w:rsidR="00425DA9" w:rsidRPr="00425DA9">
        <w:rPr>
          <w:rFonts w:asciiTheme="minorHAnsi" w:hAnsiTheme="minorHAnsi" w:cstheme="minorHAnsi"/>
          <w:sz w:val="22"/>
          <w:szCs w:val="22"/>
        </w:rPr>
        <w:t>Whitelisting,</w:t>
      </w:r>
      <w:r w:rsidR="002618D6" w:rsidRPr="00425DA9">
        <w:rPr>
          <w:rFonts w:asciiTheme="minorHAnsi" w:hAnsiTheme="minorHAnsi" w:cstheme="minorHAnsi"/>
          <w:sz w:val="22"/>
          <w:szCs w:val="22"/>
        </w:rPr>
        <w:t xml:space="preserve"> EVPN Configuration &amp; </w:t>
      </w:r>
      <w:r w:rsidR="00425DA9" w:rsidRPr="00425DA9">
        <w:rPr>
          <w:rFonts w:asciiTheme="minorHAnsi" w:hAnsiTheme="minorHAnsi" w:cstheme="minorHAnsi"/>
          <w:sz w:val="22"/>
          <w:szCs w:val="22"/>
        </w:rPr>
        <w:t>VPN)</w:t>
      </w:r>
    </w:p>
    <w:p w:rsidR="0084323B" w:rsidRPr="00425DA9" w:rsidRDefault="0084323B" w:rsidP="0084323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Responsible for Monitoring and Reporting of Corporate Order Fulfillment/Support Cycle</w:t>
      </w:r>
      <w:r w:rsidR="00425DA9">
        <w:rPr>
          <w:rFonts w:asciiTheme="minorHAnsi" w:hAnsiTheme="minorHAnsi" w:cstheme="minorHAnsi"/>
          <w:sz w:val="22"/>
          <w:szCs w:val="22"/>
        </w:rPr>
        <w:t xml:space="preserve"> Performance to the management.</w:t>
      </w:r>
    </w:p>
    <w:p w:rsidR="0084323B" w:rsidRPr="00425DA9" w:rsidRDefault="0084323B" w:rsidP="0084323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lastRenderedPageBreak/>
        <w:t>Ensure smooth working of all the operational systems in order to provide relevant access and in</w:t>
      </w:r>
      <w:r w:rsidR="00425DA9">
        <w:rPr>
          <w:rFonts w:asciiTheme="minorHAnsi" w:hAnsiTheme="minorHAnsi" w:cstheme="minorHAnsi"/>
          <w:sz w:val="22"/>
          <w:szCs w:val="22"/>
        </w:rPr>
        <w:t xml:space="preserve">formation to the stakeholders. </w:t>
      </w:r>
    </w:p>
    <w:p w:rsidR="0084323B" w:rsidRPr="00425DA9" w:rsidRDefault="0084323B" w:rsidP="0084323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Follow-up with operational teams to materialize their daily targets.</w:t>
      </w:r>
    </w:p>
    <w:p w:rsidR="00FC560B" w:rsidRPr="00425DA9" w:rsidRDefault="0084323B" w:rsidP="00425D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Weekly reporting to Manager. Reports are (</w:t>
      </w:r>
      <w:r w:rsidR="002618D6" w:rsidRPr="00425DA9">
        <w:rPr>
          <w:rFonts w:asciiTheme="minorHAnsi" w:hAnsiTheme="minorHAnsi" w:cstheme="minorHAnsi"/>
          <w:sz w:val="22"/>
          <w:szCs w:val="22"/>
        </w:rPr>
        <w:t xml:space="preserve"> “Corporate Order Fulfillment “COF weekly Report &amp; Presentation” ,Monthly  Forecasting  Fixed Sales Report , ” </w:t>
      </w:r>
      <w:r w:rsidRPr="00425DA9">
        <w:rPr>
          <w:rFonts w:asciiTheme="minorHAnsi" w:hAnsiTheme="minorHAnsi" w:cstheme="minorHAnsi"/>
          <w:sz w:val="22"/>
          <w:szCs w:val="22"/>
        </w:rPr>
        <w:t xml:space="preserve">Pending CRM Tickets, Corporate Collection , Funnel , Daily Sales, Legal Agreements , Tax Collection , Corporate Termination / Upgrade / Downgrade and Data Migration Reports) </w:t>
      </w:r>
    </w:p>
    <w:p w:rsidR="00425DA9" w:rsidRPr="00425DA9" w:rsidRDefault="00425DA9" w:rsidP="00425DA9">
      <w:pPr>
        <w:pStyle w:val="yiv1313274234gmail-bulletedlist"/>
        <w:spacing w:before="60" w:beforeAutospacing="0" w:after="60" w:afterAutospacing="0" w:line="22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 xml:space="preserve">  </w:t>
      </w:r>
    </w:p>
    <w:p w:rsidR="008C6F1F" w:rsidRPr="00425DA9" w:rsidRDefault="008C6F1F" w:rsidP="008C6F1F">
      <w:pPr>
        <w:pStyle w:val="Heading3"/>
        <w:spacing w:line="320" w:lineRule="atLeast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Accomplishments</w:t>
      </w:r>
    </w:p>
    <w:p w:rsidR="008C6F1F" w:rsidRPr="00425DA9" w:rsidRDefault="008C6F1F" w:rsidP="008C6F1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Consistently evaluated as “</w:t>
      </w:r>
      <w:r w:rsidR="007F0604" w:rsidRPr="00425DA9">
        <w:rPr>
          <w:rFonts w:asciiTheme="minorHAnsi" w:hAnsiTheme="minorHAnsi" w:cstheme="minorHAnsi"/>
          <w:b/>
          <w:sz w:val="22"/>
          <w:szCs w:val="22"/>
        </w:rPr>
        <w:t>Exceed</w:t>
      </w:r>
      <w:r w:rsidRPr="00425DA9">
        <w:rPr>
          <w:rFonts w:asciiTheme="minorHAnsi" w:hAnsiTheme="minorHAnsi" w:cstheme="minorHAnsi"/>
          <w:b/>
          <w:sz w:val="22"/>
          <w:szCs w:val="22"/>
        </w:rPr>
        <w:t xml:space="preserve"> Expectations</w:t>
      </w:r>
      <w:r w:rsidRPr="00425DA9">
        <w:rPr>
          <w:rFonts w:asciiTheme="minorHAnsi" w:hAnsiTheme="minorHAnsi" w:cstheme="minorHAnsi"/>
          <w:sz w:val="22"/>
          <w:szCs w:val="22"/>
        </w:rPr>
        <w:t>” in Annual appraisals</w:t>
      </w:r>
      <w:r w:rsidR="007F0604" w:rsidRPr="00425DA9">
        <w:rPr>
          <w:rFonts w:asciiTheme="minorHAnsi" w:hAnsiTheme="minorHAnsi" w:cstheme="minorHAnsi"/>
          <w:sz w:val="22"/>
          <w:szCs w:val="22"/>
        </w:rPr>
        <w:t xml:space="preserve"> by Mobilink HR</w:t>
      </w:r>
    </w:p>
    <w:p w:rsidR="00C752D7" w:rsidRPr="00425DA9" w:rsidRDefault="00C752D7" w:rsidP="00BD2EB1">
      <w:pPr>
        <w:tabs>
          <w:tab w:val="left" w:pos="0"/>
        </w:tabs>
        <w:spacing w:before="120" w:after="120"/>
        <w:jc w:val="both"/>
        <w:rPr>
          <w:rFonts w:asciiTheme="minorHAnsi" w:hAnsiTheme="minorHAnsi" w:cstheme="minorHAnsi"/>
          <w:spacing w:val="-5"/>
          <w:sz w:val="22"/>
          <w:szCs w:val="22"/>
        </w:rPr>
      </w:pPr>
    </w:p>
    <w:p w:rsidR="00646DD7" w:rsidRPr="00425DA9" w:rsidRDefault="00646DD7" w:rsidP="00BD2EB1">
      <w:pPr>
        <w:tabs>
          <w:tab w:val="left" w:pos="0"/>
        </w:tabs>
        <w:spacing w:before="120" w:after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  <w:u w:val="single"/>
        </w:rPr>
        <w:t>Mobilink GSM</w:t>
      </w:r>
      <w:r w:rsidR="00ED3975">
        <w:rPr>
          <w:rFonts w:asciiTheme="minorHAnsi" w:hAnsiTheme="minorHAnsi" w:cstheme="minorHAnsi"/>
          <w:b/>
          <w:sz w:val="22"/>
          <w:szCs w:val="22"/>
          <w:u w:val="single"/>
        </w:rPr>
        <w:t>(LinkDotNet)</w:t>
      </w:r>
      <w:r w:rsidRPr="00425DA9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 w:rsidR="00ED3975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="00ED3975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="00565358" w:rsidRPr="00425DA9">
        <w:rPr>
          <w:rFonts w:asciiTheme="minorHAnsi" w:hAnsiTheme="minorHAnsi" w:cstheme="minorHAnsi"/>
          <w:b/>
          <w:sz w:val="22"/>
          <w:szCs w:val="22"/>
        </w:rPr>
        <w:t>Jan 2008</w:t>
      </w:r>
      <w:r w:rsidRPr="00425DA9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565358" w:rsidRPr="00425DA9">
        <w:rPr>
          <w:rFonts w:asciiTheme="minorHAnsi" w:hAnsiTheme="minorHAnsi" w:cstheme="minorHAnsi"/>
          <w:b/>
          <w:sz w:val="22"/>
          <w:szCs w:val="22"/>
        </w:rPr>
        <w:t>Aug 2011</w:t>
      </w:r>
    </w:p>
    <w:p w:rsidR="00646DD7" w:rsidRPr="00425DA9" w:rsidRDefault="00646DD7" w:rsidP="00646DD7">
      <w:pPr>
        <w:tabs>
          <w:tab w:val="left" w:pos="0"/>
        </w:tabs>
        <w:spacing w:before="120" w:after="120"/>
        <w:ind w:left="1080" w:hanging="10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i/>
          <w:sz w:val="22"/>
          <w:szCs w:val="22"/>
        </w:rPr>
        <w:t>Largest Telecommunication services provider in Pakistan</w:t>
      </w:r>
      <w:r w:rsidRPr="00425DA9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84323B" w:rsidRPr="00425DA9" w:rsidRDefault="00646DD7" w:rsidP="007753F3">
      <w:pPr>
        <w:tabs>
          <w:tab w:val="left" w:pos="0"/>
        </w:tabs>
        <w:spacing w:before="240" w:after="120" w:line="32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Technical Support Executive</w:t>
      </w:r>
    </w:p>
    <w:p w:rsidR="00F36D6D" w:rsidRPr="004F6B14" w:rsidRDefault="008C6F1F" w:rsidP="004F6B1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Responsible for </w:t>
      </w:r>
      <w:r w:rsidR="00F36D6D" w:rsidRPr="00425DA9">
        <w:rPr>
          <w:rFonts w:asciiTheme="minorHAnsi" w:hAnsiTheme="minorHAnsi" w:cstheme="minorHAnsi"/>
          <w:bCs/>
          <w:iCs/>
          <w:sz w:val="22"/>
          <w:szCs w:val="22"/>
        </w:rPr>
        <w:t>Hardware setting (Azte</w:t>
      </w:r>
      <w:r w:rsidRPr="00425DA9">
        <w:rPr>
          <w:rFonts w:asciiTheme="minorHAnsi" w:hAnsiTheme="minorHAnsi" w:cstheme="minorHAnsi"/>
          <w:bCs/>
          <w:iCs/>
          <w:sz w:val="22"/>
          <w:szCs w:val="22"/>
        </w:rPr>
        <w:t>ch , Zyxel , D-Link , TP Links  etc.</w:t>
      </w:r>
      <w:r w:rsidR="00F36D6D" w:rsidRPr="00425DA9">
        <w:rPr>
          <w:rFonts w:asciiTheme="minorHAnsi" w:hAnsiTheme="minorHAnsi" w:cstheme="minorHAnsi"/>
          <w:bCs/>
          <w:iCs/>
          <w:sz w:val="22"/>
          <w:szCs w:val="22"/>
        </w:rPr>
        <w:t>)</w:t>
      </w:r>
    </w:p>
    <w:p w:rsidR="008C6B2B" w:rsidRPr="004F6B14" w:rsidRDefault="008C6F1F" w:rsidP="004F6B1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Responsible for </w:t>
      </w:r>
      <w:r w:rsidR="00F36D6D"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DVR </w:t>
      </w:r>
      <w:r w:rsidRPr="00425DA9">
        <w:rPr>
          <w:rFonts w:asciiTheme="minorHAnsi" w:hAnsiTheme="minorHAnsi" w:cstheme="minorHAnsi"/>
          <w:bCs/>
          <w:iCs/>
          <w:sz w:val="22"/>
          <w:szCs w:val="22"/>
        </w:rPr>
        <w:t>Settings, Remote</w:t>
      </w:r>
      <w:r w:rsidR="00F36D6D"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 access of system settings and PC trouble shooting.</w:t>
      </w:r>
    </w:p>
    <w:p w:rsidR="008C6B2B" w:rsidRPr="00425DA9" w:rsidRDefault="008C6B2B" w:rsidP="00F36D6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Cs/>
          <w:iCs/>
          <w:sz w:val="22"/>
          <w:szCs w:val="22"/>
        </w:rPr>
        <w:t>Responsible for Technical configuration of DSL customers.</w:t>
      </w:r>
    </w:p>
    <w:p w:rsidR="008C6B2B" w:rsidRPr="00425DA9" w:rsidRDefault="008C6B2B" w:rsidP="008C6B2B">
      <w:pPr>
        <w:pStyle w:val="ListParagraph"/>
        <w:rPr>
          <w:rFonts w:asciiTheme="minorHAnsi" w:hAnsiTheme="minorHAnsi" w:cstheme="minorHAnsi"/>
          <w:bCs/>
          <w:iCs/>
          <w:sz w:val="22"/>
          <w:szCs w:val="22"/>
        </w:rPr>
      </w:pPr>
    </w:p>
    <w:p w:rsidR="00F25BE1" w:rsidRPr="00425DA9" w:rsidRDefault="007753F3" w:rsidP="00BD2EB1">
      <w:pPr>
        <w:rPr>
          <w:rFonts w:asciiTheme="minorHAnsi" w:hAnsiTheme="minorHAnsi" w:cstheme="minorHAnsi"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  <w:u w:val="single"/>
        </w:rPr>
        <w:t>Paragon Studios</w:t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250AB" w:rsidRPr="00425DA9">
        <w:rPr>
          <w:rFonts w:asciiTheme="minorHAnsi" w:hAnsiTheme="minorHAnsi" w:cstheme="minorHAnsi"/>
          <w:b/>
          <w:sz w:val="22"/>
          <w:szCs w:val="22"/>
        </w:rPr>
        <w:tab/>
      </w:r>
      <w:r w:rsidR="00ED0CE1" w:rsidRPr="00425DA9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="0021099C" w:rsidRPr="00425DA9">
        <w:rPr>
          <w:rFonts w:asciiTheme="minorHAnsi" w:hAnsiTheme="minorHAnsi" w:cstheme="minorHAnsi"/>
          <w:b/>
          <w:sz w:val="22"/>
          <w:szCs w:val="22"/>
        </w:rPr>
        <w:t>Feb 2005 to Dec 2007</w:t>
      </w:r>
    </w:p>
    <w:p w:rsidR="00346043" w:rsidRPr="00425DA9" w:rsidRDefault="00565358" w:rsidP="00A17CAD">
      <w:pPr>
        <w:tabs>
          <w:tab w:val="left" w:pos="0"/>
        </w:tabs>
        <w:spacing w:before="240" w:after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Search Engine optimization officer</w:t>
      </w:r>
    </w:p>
    <w:p w:rsidR="00346043" w:rsidRPr="004F6B14" w:rsidRDefault="00346043" w:rsidP="004F6B1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Cs/>
          <w:iCs/>
          <w:sz w:val="22"/>
          <w:szCs w:val="22"/>
        </w:rPr>
        <w:t>Manage</w:t>
      </w:r>
      <w:r w:rsidR="008C6F1F" w:rsidRPr="00425DA9">
        <w:rPr>
          <w:rFonts w:asciiTheme="minorHAnsi" w:hAnsiTheme="minorHAnsi" w:cstheme="minorHAnsi"/>
          <w:bCs/>
          <w:iCs/>
          <w:sz w:val="22"/>
          <w:szCs w:val="22"/>
        </w:rPr>
        <w:t>d</w:t>
      </w:r>
      <w:r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 all projects and Administration related queries</w:t>
      </w:r>
    </w:p>
    <w:p w:rsidR="00346043" w:rsidRPr="004F6B14" w:rsidRDefault="008C6F1F" w:rsidP="004F6B1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Provided </w:t>
      </w:r>
      <w:r w:rsidR="00346043" w:rsidRPr="00425DA9">
        <w:rPr>
          <w:rFonts w:asciiTheme="minorHAnsi" w:hAnsiTheme="minorHAnsi" w:cstheme="minorHAnsi"/>
          <w:bCs/>
          <w:iCs/>
          <w:sz w:val="22"/>
          <w:szCs w:val="22"/>
        </w:rPr>
        <w:t>solutions to Employees Regarding Projects</w:t>
      </w:r>
    </w:p>
    <w:p w:rsidR="00A17CAD" w:rsidRPr="00425DA9" w:rsidRDefault="008C6F1F" w:rsidP="00A17C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425DA9">
        <w:rPr>
          <w:rFonts w:asciiTheme="minorHAnsi" w:hAnsiTheme="minorHAnsi" w:cstheme="minorHAnsi"/>
          <w:bCs/>
          <w:iCs/>
          <w:sz w:val="22"/>
          <w:szCs w:val="22"/>
        </w:rPr>
        <w:t>Was r</w:t>
      </w:r>
      <w:r w:rsidR="00346043" w:rsidRPr="00425DA9">
        <w:rPr>
          <w:rFonts w:asciiTheme="minorHAnsi" w:hAnsiTheme="minorHAnsi" w:cstheme="minorHAnsi"/>
          <w:bCs/>
          <w:iCs/>
          <w:sz w:val="22"/>
          <w:szCs w:val="22"/>
        </w:rPr>
        <w:t>esponsible for monitoring Employee</w:t>
      </w:r>
      <w:r w:rsidRPr="00425DA9">
        <w:rPr>
          <w:rFonts w:asciiTheme="minorHAnsi" w:hAnsiTheme="minorHAnsi" w:cstheme="minorHAnsi"/>
          <w:bCs/>
          <w:iCs/>
          <w:sz w:val="22"/>
          <w:szCs w:val="22"/>
        </w:rPr>
        <w:t>’</w:t>
      </w:r>
      <w:r w:rsidR="00346043" w:rsidRPr="00425DA9">
        <w:rPr>
          <w:rFonts w:asciiTheme="minorHAnsi" w:hAnsiTheme="minorHAnsi" w:cstheme="minorHAnsi"/>
          <w:bCs/>
          <w:iCs/>
          <w:sz w:val="22"/>
          <w:szCs w:val="22"/>
        </w:rPr>
        <w:t>s performance</w:t>
      </w:r>
      <w:r w:rsidRPr="00425DA9">
        <w:rPr>
          <w:rFonts w:asciiTheme="minorHAnsi" w:hAnsiTheme="minorHAnsi" w:cstheme="minorHAnsi"/>
          <w:bCs/>
          <w:iCs/>
          <w:sz w:val="22"/>
          <w:szCs w:val="22"/>
        </w:rPr>
        <w:t xml:space="preserve"> and all issues related to emails</w:t>
      </w:r>
      <w:r w:rsidR="00A17CAD" w:rsidRPr="00425DA9">
        <w:rPr>
          <w:rFonts w:asciiTheme="minorHAnsi" w:hAnsiTheme="minorHAnsi" w:cstheme="minorHAnsi"/>
          <w:bCs/>
          <w:iCs/>
          <w:sz w:val="22"/>
          <w:szCs w:val="22"/>
        </w:rPr>
        <w:t>, analytical reports regarding performance at the end of each month and provide suggestions for improvement</w:t>
      </w:r>
    </w:p>
    <w:p w:rsidR="00425DA9" w:rsidRPr="00425DA9" w:rsidRDefault="00425DA9" w:rsidP="00425DA9">
      <w:pPr>
        <w:pStyle w:val="ListParagrap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8A7EEB" w:rsidRPr="00425DA9" w:rsidRDefault="008A7EEB" w:rsidP="00BD2EB1">
      <w:pPr>
        <w:pStyle w:val="PlainText"/>
        <w:jc w:val="both"/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  <w:r w:rsidRPr="00425DA9">
        <w:rPr>
          <w:rFonts w:asciiTheme="minorHAnsi" w:eastAsia="Times New Roman" w:hAnsiTheme="minorHAnsi" w:cstheme="minorHAnsi"/>
          <w:b/>
          <w:smallCaps/>
          <w:sz w:val="22"/>
          <w:szCs w:val="22"/>
        </w:rPr>
        <w:t>Education and Credentials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 xml:space="preserve">MBA - HR </w:t>
      </w:r>
      <w:r w:rsidRPr="00425DA9">
        <w:rPr>
          <w:rFonts w:asciiTheme="minorHAnsi" w:hAnsiTheme="minorHAnsi" w:cstheme="minorHAnsi"/>
          <w:sz w:val="22"/>
          <w:szCs w:val="22"/>
        </w:rPr>
        <w:t>(Executive)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  <w:u w:val="single"/>
        </w:rPr>
        <w:t xml:space="preserve">Pak- Aims (The Institute </w:t>
      </w:r>
      <w:r w:rsidR="000D6DDF" w:rsidRPr="00425DA9">
        <w:rPr>
          <w:rFonts w:asciiTheme="minorHAnsi" w:hAnsiTheme="minorHAnsi" w:cstheme="minorHAnsi"/>
          <w:sz w:val="22"/>
          <w:szCs w:val="22"/>
          <w:u w:val="single"/>
        </w:rPr>
        <w:t>of</w:t>
      </w:r>
      <w:r w:rsidRPr="00425DA9">
        <w:rPr>
          <w:rFonts w:asciiTheme="minorHAnsi" w:hAnsiTheme="minorHAnsi" w:cstheme="minorHAnsi"/>
          <w:sz w:val="22"/>
          <w:szCs w:val="22"/>
          <w:u w:val="single"/>
        </w:rPr>
        <w:t xml:space="preserve"> management </w:t>
      </w:r>
      <w:r w:rsidR="000D6DDF" w:rsidRPr="00425DA9">
        <w:rPr>
          <w:rFonts w:asciiTheme="minorHAnsi" w:hAnsiTheme="minorHAnsi" w:cstheme="minorHAnsi"/>
          <w:sz w:val="22"/>
          <w:szCs w:val="22"/>
          <w:u w:val="single"/>
        </w:rPr>
        <w:t>Science)</w:t>
      </w:r>
      <w:r w:rsidR="000D6DDF" w:rsidRPr="00425DA9">
        <w:rPr>
          <w:rFonts w:asciiTheme="minorHAnsi" w:hAnsiTheme="minorHAnsi" w:cstheme="minorHAnsi"/>
          <w:sz w:val="22"/>
          <w:szCs w:val="22"/>
        </w:rPr>
        <w:t xml:space="preserve">  </w:t>
      </w:r>
      <w:r w:rsidRPr="00425DA9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ED0CE1" w:rsidRPr="00425DA9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425DA9">
        <w:rPr>
          <w:rFonts w:asciiTheme="minorHAnsi" w:hAnsiTheme="minorHAnsi" w:cstheme="minorHAnsi"/>
          <w:sz w:val="22"/>
          <w:szCs w:val="22"/>
        </w:rPr>
        <w:t xml:space="preserve"> </w:t>
      </w:r>
      <w:r w:rsidR="000D6DDF">
        <w:rPr>
          <w:rFonts w:asciiTheme="minorHAnsi" w:hAnsiTheme="minorHAnsi" w:cstheme="minorHAnsi"/>
          <w:sz w:val="22"/>
          <w:szCs w:val="22"/>
        </w:rPr>
        <w:t xml:space="preserve">   </w:t>
      </w:r>
      <w:r w:rsidR="00425DA9">
        <w:rPr>
          <w:rFonts w:asciiTheme="minorHAnsi" w:hAnsiTheme="minorHAnsi" w:cstheme="minorHAnsi"/>
          <w:sz w:val="22"/>
          <w:szCs w:val="22"/>
        </w:rPr>
        <w:t xml:space="preserve">  </w:t>
      </w:r>
      <w:r w:rsidRPr="00425DA9">
        <w:rPr>
          <w:rFonts w:asciiTheme="minorHAnsi" w:hAnsiTheme="minorHAnsi" w:cstheme="minorHAnsi"/>
          <w:sz w:val="22"/>
          <w:szCs w:val="22"/>
        </w:rPr>
        <w:t>2010-2013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BCS</w:t>
      </w:r>
      <w:r w:rsidRPr="00425DA9">
        <w:rPr>
          <w:rFonts w:asciiTheme="minorHAnsi" w:hAnsiTheme="minorHAnsi" w:cstheme="minorHAnsi"/>
          <w:sz w:val="22"/>
          <w:szCs w:val="22"/>
        </w:rPr>
        <w:t xml:space="preserve"> (Bachelor of Computer Science)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  <w:u w:val="single"/>
        </w:rPr>
        <w:t>Premier College Lahore (3.15)</w:t>
      </w:r>
      <w:r w:rsidRPr="00425DA9">
        <w:rPr>
          <w:rFonts w:asciiTheme="minorHAnsi" w:hAnsiTheme="minorHAnsi" w:cstheme="minorHAnsi"/>
          <w:sz w:val="22"/>
          <w:szCs w:val="22"/>
        </w:rPr>
        <w:tab/>
      </w:r>
      <w:r w:rsidRPr="00425DA9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        </w:t>
      </w:r>
      <w:r w:rsidR="00425DA9">
        <w:rPr>
          <w:rFonts w:asciiTheme="minorHAnsi" w:hAnsiTheme="minorHAnsi" w:cstheme="minorHAnsi"/>
          <w:sz w:val="22"/>
          <w:szCs w:val="22"/>
        </w:rPr>
        <w:t xml:space="preserve">        </w:t>
      </w:r>
      <w:r w:rsidRPr="00425DA9">
        <w:rPr>
          <w:rFonts w:asciiTheme="minorHAnsi" w:hAnsiTheme="minorHAnsi" w:cstheme="minorHAnsi"/>
          <w:sz w:val="22"/>
          <w:szCs w:val="22"/>
        </w:rPr>
        <w:t xml:space="preserve"> </w:t>
      </w:r>
      <w:r w:rsidR="000D6DDF">
        <w:rPr>
          <w:rFonts w:asciiTheme="minorHAnsi" w:hAnsiTheme="minorHAnsi" w:cstheme="minorHAnsi"/>
          <w:sz w:val="22"/>
          <w:szCs w:val="22"/>
        </w:rPr>
        <w:t xml:space="preserve"> </w:t>
      </w:r>
      <w:r w:rsidR="00425DA9">
        <w:rPr>
          <w:rFonts w:asciiTheme="minorHAnsi" w:hAnsiTheme="minorHAnsi" w:cstheme="minorHAnsi"/>
          <w:sz w:val="22"/>
          <w:szCs w:val="22"/>
        </w:rPr>
        <w:t xml:space="preserve"> </w:t>
      </w:r>
      <w:r w:rsidRPr="00425DA9">
        <w:rPr>
          <w:rFonts w:asciiTheme="minorHAnsi" w:hAnsiTheme="minorHAnsi" w:cstheme="minorHAnsi"/>
          <w:sz w:val="22"/>
          <w:szCs w:val="22"/>
        </w:rPr>
        <w:t>2001 – 2004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F.A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  <w:u w:val="single"/>
        </w:rPr>
        <w:t>Govt. Sam</w:t>
      </w:r>
      <w:r w:rsidR="008C6F1F" w:rsidRPr="00425DA9">
        <w:rPr>
          <w:rFonts w:asciiTheme="minorHAnsi" w:hAnsiTheme="minorHAnsi" w:cstheme="minorHAnsi"/>
          <w:sz w:val="22"/>
          <w:szCs w:val="22"/>
          <w:u w:val="single"/>
        </w:rPr>
        <w:t>a</w:t>
      </w:r>
      <w:r w:rsidRPr="00425DA9">
        <w:rPr>
          <w:rFonts w:asciiTheme="minorHAnsi" w:hAnsiTheme="minorHAnsi" w:cstheme="minorHAnsi"/>
          <w:sz w:val="22"/>
          <w:szCs w:val="22"/>
          <w:u w:val="single"/>
        </w:rPr>
        <w:t>nabad College for Women Lahore</w:t>
      </w:r>
      <w:r w:rsidRPr="00425DA9">
        <w:rPr>
          <w:rFonts w:asciiTheme="minorHAnsi" w:hAnsiTheme="minorHAnsi" w:cstheme="minorHAnsi"/>
          <w:sz w:val="22"/>
          <w:szCs w:val="22"/>
        </w:rPr>
        <w:t xml:space="preserve"> </w:t>
      </w:r>
      <w:r w:rsidRPr="00425DA9">
        <w:rPr>
          <w:rFonts w:asciiTheme="minorHAnsi" w:hAnsiTheme="minorHAnsi" w:cstheme="minorHAnsi"/>
          <w:sz w:val="22"/>
          <w:szCs w:val="22"/>
        </w:rPr>
        <w:tab/>
      </w:r>
      <w:r w:rsidRPr="00425DA9">
        <w:rPr>
          <w:rFonts w:asciiTheme="minorHAnsi" w:hAnsiTheme="minorHAnsi" w:cstheme="minorHAnsi"/>
          <w:sz w:val="22"/>
          <w:szCs w:val="22"/>
        </w:rPr>
        <w:tab/>
      </w:r>
      <w:r w:rsidRPr="00425DA9">
        <w:rPr>
          <w:rFonts w:asciiTheme="minorHAnsi" w:hAnsiTheme="minorHAnsi" w:cstheme="minorHAnsi"/>
          <w:sz w:val="22"/>
          <w:szCs w:val="22"/>
        </w:rPr>
        <w:tab/>
        <w:t xml:space="preserve">                               </w:t>
      </w:r>
      <w:r w:rsidR="00ED0CE1" w:rsidRPr="00425DA9">
        <w:rPr>
          <w:rFonts w:asciiTheme="minorHAnsi" w:hAnsiTheme="minorHAnsi" w:cstheme="minorHAnsi"/>
          <w:sz w:val="22"/>
          <w:szCs w:val="22"/>
        </w:rPr>
        <w:t xml:space="preserve">      </w:t>
      </w:r>
      <w:r w:rsidRPr="00425DA9">
        <w:rPr>
          <w:rFonts w:asciiTheme="minorHAnsi" w:hAnsiTheme="minorHAnsi" w:cstheme="minorHAnsi"/>
          <w:sz w:val="22"/>
          <w:szCs w:val="22"/>
        </w:rPr>
        <w:t>1999 – 2001</w:t>
      </w: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70B42" w:rsidRPr="00425DA9" w:rsidRDefault="00A70B42" w:rsidP="00A70B42">
      <w:p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Matriculation</w:t>
      </w:r>
    </w:p>
    <w:p w:rsidR="00A70B42" w:rsidRPr="00425DA9" w:rsidRDefault="00ED0CE1" w:rsidP="00A70B4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  <w:u w:val="single"/>
        </w:rPr>
        <w:t>Gov. girls high school lahore</w:t>
      </w:r>
    </w:p>
    <w:p w:rsidR="0071185D" w:rsidRDefault="0071185D" w:rsidP="008C6F1F">
      <w:pPr>
        <w:pStyle w:val="Heading3"/>
        <w:spacing w:line="320" w:lineRule="atLeast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8C6F1F" w:rsidRPr="00425DA9" w:rsidRDefault="008C6F1F" w:rsidP="008C6F1F">
      <w:pPr>
        <w:pStyle w:val="Heading3"/>
        <w:spacing w:line="320" w:lineRule="atLeast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Accomplishments</w:t>
      </w:r>
    </w:p>
    <w:p w:rsidR="008C6F1F" w:rsidRPr="00425DA9" w:rsidRDefault="008C6F1F" w:rsidP="008C6F1F">
      <w:pPr>
        <w:numPr>
          <w:ilvl w:val="0"/>
          <w:numId w:val="1"/>
        </w:numPr>
        <w:spacing w:line="320" w:lineRule="atLeast"/>
        <w:ind w:left="1037" w:right="115"/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Generated more than $ 5(M) in revenue within a 4-month period.</w:t>
      </w:r>
    </w:p>
    <w:p w:rsidR="00ED0CE1" w:rsidRPr="00425DA9" w:rsidRDefault="00ED0CE1" w:rsidP="000234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lastRenderedPageBreak/>
        <w:t>MS Excel Intermediate</w:t>
      </w:r>
    </w:p>
    <w:p w:rsidR="004027C7" w:rsidRPr="00425DA9" w:rsidRDefault="004027C7" w:rsidP="000234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Communication Skills</w:t>
      </w:r>
    </w:p>
    <w:p w:rsidR="004027C7" w:rsidRPr="00425DA9" w:rsidRDefault="004027C7" w:rsidP="000234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Project Management Program Tanning</w:t>
      </w:r>
    </w:p>
    <w:p w:rsidR="00C16C90" w:rsidRPr="00425DA9" w:rsidRDefault="00C16C90" w:rsidP="000234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>Microsoft Office Project Tanning</w:t>
      </w:r>
    </w:p>
    <w:p w:rsidR="006E6E37" w:rsidRPr="00425DA9" w:rsidRDefault="006E6E37" w:rsidP="000234EB">
      <w:pPr>
        <w:tabs>
          <w:tab w:val="left" w:pos="0"/>
        </w:tabs>
        <w:spacing w:before="240" w:after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5DA9">
        <w:rPr>
          <w:rFonts w:asciiTheme="minorHAnsi" w:hAnsiTheme="minorHAnsi" w:cstheme="minorHAnsi"/>
          <w:b/>
          <w:sz w:val="22"/>
          <w:szCs w:val="22"/>
        </w:rPr>
        <w:t xml:space="preserve">Additional </w:t>
      </w:r>
    </w:p>
    <w:p w:rsidR="00EB5A4B" w:rsidRPr="00425DA9" w:rsidRDefault="007C36BE" w:rsidP="00BF15C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Interests</w:t>
      </w:r>
      <w:r w:rsidR="006E6E37" w:rsidRPr="00425DA9">
        <w:rPr>
          <w:rFonts w:asciiTheme="minorHAnsi" w:hAnsiTheme="minorHAnsi" w:cstheme="minorHAnsi"/>
          <w:sz w:val="22"/>
          <w:szCs w:val="22"/>
        </w:rPr>
        <w:t xml:space="preserve"> </w:t>
      </w:r>
      <w:r w:rsidR="001E5A5F" w:rsidRPr="00425DA9">
        <w:rPr>
          <w:rFonts w:asciiTheme="minorHAnsi" w:hAnsiTheme="minorHAnsi" w:cstheme="minorHAnsi"/>
          <w:sz w:val="22"/>
          <w:szCs w:val="22"/>
        </w:rPr>
        <w:t>include Travelling, Reading, Cricket, HR and change management</w:t>
      </w:r>
    </w:p>
    <w:p w:rsidR="001E5A5F" w:rsidRPr="00425DA9" w:rsidRDefault="001E5A5F" w:rsidP="00BF15C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25DA9">
        <w:rPr>
          <w:rFonts w:asciiTheme="minorHAnsi" w:hAnsiTheme="minorHAnsi" w:cstheme="minorHAnsi"/>
          <w:sz w:val="22"/>
          <w:szCs w:val="22"/>
        </w:rPr>
        <w:t>Consistently participated as a “Torch bearer” for Mobilink Foundation</w:t>
      </w:r>
    </w:p>
    <w:p w:rsidR="00F4071A" w:rsidRPr="00425DA9" w:rsidRDefault="00F4071A" w:rsidP="000234EB">
      <w:pPr>
        <w:spacing w:before="120"/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0234EB" w:rsidRPr="00425DA9" w:rsidRDefault="000234EB" w:rsidP="000234EB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234EB" w:rsidRPr="00425DA9" w:rsidSect="00BA42B4">
      <w:headerReference w:type="default" r:id="rId8"/>
      <w:footerReference w:type="first" r:id="rId9"/>
      <w:type w:val="evenPage"/>
      <w:pgSz w:w="12240" w:h="15840"/>
      <w:pgMar w:top="1440" w:right="1440" w:bottom="1440" w:left="1440" w:header="1008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610" w:rsidRDefault="00AF4610">
      <w:r>
        <w:separator/>
      </w:r>
    </w:p>
  </w:endnote>
  <w:endnote w:type="continuationSeparator" w:id="0">
    <w:p w:rsidR="00AF4610" w:rsidRDefault="00AF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CE1" w:rsidRDefault="00ED0CE1">
    <w:pPr>
      <w:pStyle w:val="Footer"/>
      <w:jc w:val="right"/>
      <w:rPr>
        <w:i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610" w:rsidRDefault="00AF4610">
      <w:r>
        <w:separator/>
      </w:r>
    </w:p>
  </w:footnote>
  <w:footnote w:type="continuationSeparator" w:id="0">
    <w:p w:rsidR="00AF4610" w:rsidRDefault="00AF4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CE1" w:rsidRDefault="00ED0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BFF"/>
    <w:multiLevelType w:val="multilevel"/>
    <w:tmpl w:val="A62C5AEE"/>
    <w:styleLink w:val="BulletedList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14B"/>
    <w:multiLevelType w:val="hybridMultilevel"/>
    <w:tmpl w:val="169A6120"/>
    <w:lvl w:ilvl="0" w:tplc="85847CD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0A04"/>
    <w:multiLevelType w:val="hybridMultilevel"/>
    <w:tmpl w:val="DA08F962"/>
    <w:lvl w:ilvl="0" w:tplc="98C8AE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0D93"/>
    <w:multiLevelType w:val="hybridMultilevel"/>
    <w:tmpl w:val="C780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01CE"/>
    <w:multiLevelType w:val="hybridMultilevel"/>
    <w:tmpl w:val="BCAA3A22"/>
    <w:lvl w:ilvl="0" w:tplc="98C8AE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4493D"/>
    <w:multiLevelType w:val="hybridMultilevel"/>
    <w:tmpl w:val="2292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D5D68"/>
    <w:multiLevelType w:val="hybridMultilevel"/>
    <w:tmpl w:val="3D5E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2C4A"/>
    <w:multiLevelType w:val="hybridMultilevel"/>
    <w:tmpl w:val="8F4AAC84"/>
    <w:lvl w:ilvl="0" w:tplc="98C8AE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E3C39"/>
    <w:multiLevelType w:val="hybridMultilevel"/>
    <w:tmpl w:val="207C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4E1"/>
    <w:rsid w:val="00010C7C"/>
    <w:rsid w:val="00013D4E"/>
    <w:rsid w:val="00016314"/>
    <w:rsid w:val="000234EB"/>
    <w:rsid w:val="00023F17"/>
    <w:rsid w:val="00036664"/>
    <w:rsid w:val="00045518"/>
    <w:rsid w:val="00045AE2"/>
    <w:rsid w:val="00047550"/>
    <w:rsid w:val="0005394F"/>
    <w:rsid w:val="00054DF7"/>
    <w:rsid w:val="00061F1B"/>
    <w:rsid w:val="0007313F"/>
    <w:rsid w:val="000766EF"/>
    <w:rsid w:val="0008450C"/>
    <w:rsid w:val="00084D2E"/>
    <w:rsid w:val="00093CD4"/>
    <w:rsid w:val="000B064E"/>
    <w:rsid w:val="000B3385"/>
    <w:rsid w:val="000B33FD"/>
    <w:rsid w:val="000B45C9"/>
    <w:rsid w:val="000C7784"/>
    <w:rsid w:val="000D0862"/>
    <w:rsid w:val="000D45FF"/>
    <w:rsid w:val="000D4D76"/>
    <w:rsid w:val="000D574F"/>
    <w:rsid w:val="000D5A47"/>
    <w:rsid w:val="000D6212"/>
    <w:rsid w:val="000D6DDF"/>
    <w:rsid w:val="000E01AD"/>
    <w:rsid w:val="000E0422"/>
    <w:rsid w:val="000E07D8"/>
    <w:rsid w:val="000E0C12"/>
    <w:rsid w:val="000E14E9"/>
    <w:rsid w:val="000F33B6"/>
    <w:rsid w:val="000F4CF1"/>
    <w:rsid w:val="000F76DF"/>
    <w:rsid w:val="00102559"/>
    <w:rsid w:val="00104E3C"/>
    <w:rsid w:val="00105DE7"/>
    <w:rsid w:val="001103F1"/>
    <w:rsid w:val="001153A1"/>
    <w:rsid w:val="0012190D"/>
    <w:rsid w:val="00130740"/>
    <w:rsid w:val="00140009"/>
    <w:rsid w:val="00141684"/>
    <w:rsid w:val="0014380A"/>
    <w:rsid w:val="00145FC1"/>
    <w:rsid w:val="001461DE"/>
    <w:rsid w:val="00147D3E"/>
    <w:rsid w:val="0015125F"/>
    <w:rsid w:val="00154882"/>
    <w:rsid w:val="0015647E"/>
    <w:rsid w:val="00157554"/>
    <w:rsid w:val="001638DF"/>
    <w:rsid w:val="001667C7"/>
    <w:rsid w:val="00174AB7"/>
    <w:rsid w:val="00181EAB"/>
    <w:rsid w:val="00186D62"/>
    <w:rsid w:val="0018723B"/>
    <w:rsid w:val="00191CA4"/>
    <w:rsid w:val="00192103"/>
    <w:rsid w:val="001924D2"/>
    <w:rsid w:val="00193C9C"/>
    <w:rsid w:val="001A08D1"/>
    <w:rsid w:val="001A222F"/>
    <w:rsid w:val="001B0939"/>
    <w:rsid w:val="001B0E85"/>
    <w:rsid w:val="001B2BAB"/>
    <w:rsid w:val="001B3AD0"/>
    <w:rsid w:val="001B4CB6"/>
    <w:rsid w:val="001D6116"/>
    <w:rsid w:val="001D7893"/>
    <w:rsid w:val="001E1E4D"/>
    <w:rsid w:val="001E4B80"/>
    <w:rsid w:val="001E5216"/>
    <w:rsid w:val="001E5A5F"/>
    <w:rsid w:val="001F0E9F"/>
    <w:rsid w:val="001F5163"/>
    <w:rsid w:val="001F5CA0"/>
    <w:rsid w:val="0021099C"/>
    <w:rsid w:val="002225E1"/>
    <w:rsid w:val="00224A90"/>
    <w:rsid w:val="00226BF6"/>
    <w:rsid w:val="00231154"/>
    <w:rsid w:val="00232716"/>
    <w:rsid w:val="00235FB2"/>
    <w:rsid w:val="002421C7"/>
    <w:rsid w:val="00252060"/>
    <w:rsid w:val="002549E7"/>
    <w:rsid w:val="00255961"/>
    <w:rsid w:val="002565A8"/>
    <w:rsid w:val="002618D6"/>
    <w:rsid w:val="00276130"/>
    <w:rsid w:val="00276E0A"/>
    <w:rsid w:val="002860C8"/>
    <w:rsid w:val="00291EB6"/>
    <w:rsid w:val="00292BA5"/>
    <w:rsid w:val="002955DB"/>
    <w:rsid w:val="00296AD3"/>
    <w:rsid w:val="002A1782"/>
    <w:rsid w:val="002A4653"/>
    <w:rsid w:val="002A7995"/>
    <w:rsid w:val="002B1516"/>
    <w:rsid w:val="002B30C7"/>
    <w:rsid w:val="002B7DA3"/>
    <w:rsid w:val="002C04B9"/>
    <w:rsid w:val="002C0F0E"/>
    <w:rsid w:val="002C2C29"/>
    <w:rsid w:val="002C2F3E"/>
    <w:rsid w:val="002C3FDE"/>
    <w:rsid w:val="002C54DD"/>
    <w:rsid w:val="002C7852"/>
    <w:rsid w:val="002D60DE"/>
    <w:rsid w:val="002D7A62"/>
    <w:rsid w:val="002E095B"/>
    <w:rsid w:val="002E5CBD"/>
    <w:rsid w:val="002E70E0"/>
    <w:rsid w:val="002F5338"/>
    <w:rsid w:val="002F63FB"/>
    <w:rsid w:val="003102C5"/>
    <w:rsid w:val="003103D2"/>
    <w:rsid w:val="00312A9B"/>
    <w:rsid w:val="00313A09"/>
    <w:rsid w:val="003148A6"/>
    <w:rsid w:val="0031697B"/>
    <w:rsid w:val="00324C81"/>
    <w:rsid w:val="003254CF"/>
    <w:rsid w:val="003304E5"/>
    <w:rsid w:val="00331072"/>
    <w:rsid w:val="003319B9"/>
    <w:rsid w:val="00333F34"/>
    <w:rsid w:val="003404E7"/>
    <w:rsid w:val="00344171"/>
    <w:rsid w:val="00346043"/>
    <w:rsid w:val="00346CEA"/>
    <w:rsid w:val="00355640"/>
    <w:rsid w:val="003556B2"/>
    <w:rsid w:val="003578D8"/>
    <w:rsid w:val="0036340B"/>
    <w:rsid w:val="003660FB"/>
    <w:rsid w:val="00367A7A"/>
    <w:rsid w:val="00372089"/>
    <w:rsid w:val="003813FC"/>
    <w:rsid w:val="00390790"/>
    <w:rsid w:val="00390D28"/>
    <w:rsid w:val="00394E1F"/>
    <w:rsid w:val="00395825"/>
    <w:rsid w:val="00395F44"/>
    <w:rsid w:val="003A380E"/>
    <w:rsid w:val="003D0934"/>
    <w:rsid w:val="003D13A4"/>
    <w:rsid w:val="003D152E"/>
    <w:rsid w:val="003D5C2C"/>
    <w:rsid w:val="003E078D"/>
    <w:rsid w:val="003F639A"/>
    <w:rsid w:val="004027C7"/>
    <w:rsid w:val="004047AC"/>
    <w:rsid w:val="00405F43"/>
    <w:rsid w:val="00407417"/>
    <w:rsid w:val="004129A5"/>
    <w:rsid w:val="00423041"/>
    <w:rsid w:val="00425DA9"/>
    <w:rsid w:val="004268ED"/>
    <w:rsid w:val="004306EC"/>
    <w:rsid w:val="00434932"/>
    <w:rsid w:val="004443FA"/>
    <w:rsid w:val="00446F25"/>
    <w:rsid w:val="00454C39"/>
    <w:rsid w:val="004550AD"/>
    <w:rsid w:val="0048293C"/>
    <w:rsid w:val="00482AC0"/>
    <w:rsid w:val="004932A0"/>
    <w:rsid w:val="0049410B"/>
    <w:rsid w:val="004945CE"/>
    <w:rsid w:val="004964C7"/>
    <w:rsid w:val="004A0D4C"/>
    <w:rsid w:val="004A53FC"/>
    <w:rsid w:val="004A580B"/>
    <w:rsid w:val="004B1194"/>
    <w:rsid w:val="004B5B39"/>
    <w:rsid w:val="004C39AA"/>
    <w:rsid w:val="004C4C48"/>
    <w:rsid w:val="004C68D8"/>
    <w:rsid w:val="004C7A07"/>
    <w:rsid w:val="004C7DB7"/>
    <w:rsid w:val="004D1CB9"/>
    <w:rsid w:val="004D20A2"/>
    <w:rsid w:val="004D686A"/>
    <w:rsid w:val="004E5851"/>
    <w:rsid w:val="004E646B"/>
    <w:rsid w:val="004F3A33"/>
    <w:rsid w:val="004F62BF"/>
    <w:rsid w:val="004F6B14"/>
    <w:rsid w:val="0050426F"/>
    <w:rsid w:val="00505A5F"/>
    <w:rsid w:val="00510E9B"/>
    <w:rsid w:val="00510F9F"/>
    <w:rsid w:val="00514220"/>
    <w:rsid w:val="005307B7"/>
    <w:rsid w:val="00531D68"/>
    <w:rsid w:val="0053509E"/>
    <w:rsid w:val="00561227"/>
    <w:rsid w:val="00565358"/>
    <w:rsid w:val="00565D62"/>
    <w:rsid w:val="005729E4"/>
    <w:rsid w:val="00577081"/>
    <w:rsid w:val="005834A0"/>
    <w:rsid w:val="005853BC"/>
    <w:rsid w:val="00593481"/>
    <w:rsid w:val="00596573"/>
    <w:rsid w:val="005B6252"/>
    <w:rsid w:val="005B7085"/>
    <w:rsid w:val="005B74D2"/>
    <w:rsid w:val="005C317E"/>
    <w:rsid w:val="005D1C57"/>
    <w:rsid w:val="005D2323"/>
    <w:rsid w:val="005D3CFE"/>
    <w:rsid w:val="005F23B1"/>
    <w:rsid w:val="005F296F"/>
    <w:rsid w:val="005F6B55"/>
    <w:rsid w:val="00605C93"/>
    <w:rsid w:val="00606467"/>
    <w:rsid w:val="006203BB"/>
    <w:rsid w:val="00631A13"/>
    <w:rsid w:val="00640534"/>
    <w:rsid w:val="00643010"/>
    <w:rsid w:val="00645F08"/>
    <w:rsid w:val="00646DD7"/>
    <w:rsid w:val="006501CB"/>
    <w:rsid w:val="006668F2"/>
    <w:rsid w:val="006726D5"/>
    <w:rsid w:val="00676738"/>
    <w:rsid w:val="00684C8C"/>
    <w:rsid w:val="00690673"/>
    <w:rsid w:val="00694FD9"/>
    <w:rsid w:val="00695AFB"/>
    <w:rsid w:val="00697DE4"/>
    <w:rsid w:val="006A3611"/>
    <w:rsid w:val="006A6E57"/>
    <w:rsid w:val="006B0B46"/>
    <w:rsid w:val="006B493A"/>
    <w:rsid w:val="006B4B05"/>
    <w:rsid w:val="006C0AFC"/>
    <w:rsid w:val="006D05CB"/>
    <w:rsid w:val="006E41FC"/>
    <w:rsid w:val="006E6E37"/>
    <w:rsid w:val="006F5189"/>
    <w:rsid w:val="007024A0"/>
    <w:rsid w:val="00703D34"/>
    <w:rsid w:val="0070510B"/>
    <w:rsid w:val="00706933"/>
    <w:rsid w:val="007074AD"/>
    <w:rsid w:val="0071185D"/>
    <w:rsid w:val="00712663"/>
    <w:rsid w:val="00712DBB"/>
    <w:rsid w:val="0072275A"/>
    <w:rsid w:val="0072700D"/>
    <w:rsid w:val="00733924"/>
    <w:rsid w:val="00735BC5"/>
    <w:rsid w:val="00735DB0"/>
    <w:rsid w:val="00736D40"/>
    <w:rsid w:val="007474E5"/>
    <w:rsid w:val="00747E0E"/>
    <w:rsid w:val="00753853"/>
    <w:rsid w:val="00762948"/>
    <w:rsid w:val="00770D58"/>
    <w:rsid w:val="007753F3"/>
    <w:rsid w:val="0078786C"/>
    <w:rsid w:val="00792E09"/>
    <w:rsid w:val="007A4429"/>
    <w:rsid w:val="007A7132"/>
    <w:rsid w:val="007B081B"/>
    <w:rsid w:val="007B265C"/>
    <w:rsid w:val="007B5F7F"/>
    <w:rsid w:val="007C338D"/>
    <w:rsid w:val="007C36BE"/>
    <w:rsid w:val="007C5AB8"/>
    <w:rsid w:val="007D56CC"/>
    <w:rsid w:val="007E0187"/>
    <w:rsid w:val="007F0335"/>
    <w:rsid w:val="007F0604"/>
    <w:rsid w:val="007F5583"/>
    <w:rsid w:val="007F77D4"/>
    <w:rsid w:val="0081019D"/>
    <w:rsid w:val="00811ECB"/>
    <w:rsid w:val="008159CC"/>
    <w:rsid w:val="00816772"/>
    <w:rsid w:val="0082116E"/>
    <w:rsid w:val="00827090"/>
    <w:rsid w:val="00835B38"/>
    <w:rsid w:val="0084323B"/>
    <w:rsid w:val="00852853"/>
    <w:rsid w:val="008545CA"/>
    <w:rsid w:val="00865D88"/>
    <w:rsid w:val="00870A67"/>
    <w:rsid w:val="008718DA"/>
    <w:rsid w:val="008734C3"/>
    <w:rsid w:val="00877B09"/>
    <w:rsid w:val="0089780F"/>
    <w:rsid w:val="008A1BC9"/>
    <w:rsid w:val="008A291A"/>
    <w:rsid w:val="008A3369"/>
    <w:rsid w:val="008A7D20"/>
    <w:rsid w:val="008A7EEB"/>
    <w:rsid w:val="008A7F73"/>
    <w:rsid w:val="008B1D46"/>
    <w:rsid w:val="008B7B39"/>
    <w:rsid w:val="008C06BC"/>
    <w:rsid w:val="008C3BB7"/>
    <w:rsid w:val="008C59BB"/>
    <w:rsid w:val="008C6B2B"/>
    <w:rsid w:val="008C6F1F"/>
    <w:rsid w:val="008C7B8A"/>
    <w:rsid w:val="008D502C"/>
    <w:rsid w:val="008E0B29"/>
    <w:rsid w:val="008E1C1C"/>
    <w:rsid w:val="008E2EB8"/>
    <w:rsid w:val="008E6DD3"/>
    <w:rsid w:val="008E7670"/>
    <w:rsid w:val="008F00CE"/>
    <w:rsid w:val="008F55EC"/>
    <w:rsid w:val="0090313F"/>
    <w:rsid w:val="009044DA"/>
    <w:rsid w:val="00916A1C"/>
    <w:rsid w:val="00922496"/>
    <w:rsid w:val="00931756"/>
    <w:rsid w:val="00935B67"/>
    <w:rsid w:val="00940299"/>
    <w:rsid w:val="009450A3"/>
    <w:rsid w:val="00945C8D"/>
    <w:rsid w:val="009561C5"/>
    <w:rsid w:val="0096086B"/>
    <w:rsid w:val="00960D6D"/>
    <w:rsid w:val="0096582A"/>
    <w:rsid w:val="009811CA"/>
    <w:rsid w:val="00981513"/>
    <w:rsid w:val="00987745"/>
    <w:rsid w:val="00990932"/>
    <w:rsid w:val="009933A1"/>
    <w:rsid w:val="009951CC"/>
    <w:rsid w:val="009A04B0"/>
    <w:rsid w:val="009A4355"/>
    <w:rsid w:val="009A7D76"/>
    <w:rsid w:val="009B0BC6"/>
    <w:rsid w:val="009B25FA"/>
    <w:rsid w:val="009B2FDB"/>
    <w:rsid w:val="009B3F4E"/>
    <w:rsid w:val="009B42D2"/>
    <w:rsid w:val="009B751C"/>
    <w:rsid w:val="009D6CD9"/>
    <w:rsid w:val="009E340C"/>
    <w:rsid w:val="009E7204"/>
    <w:rsid w:val="009F2CA6"/>
    <w:rsid w:val="009F4880"/>
    <w:rsid w:val="00A03B4B"/>
    <w:rsid w:val="00A04230"/>
    <w:rsid w:val="00A06078"/>
    <w:rsid w:val="00A06C23"/>
    <w:rsid w:val="00A072CF"/>
    <w:rsid w:val="00A1503E"/>
    <w:rsid w:val="00A15A1B"/>
    <w:rsid w:val="00A17CAD"/>
    <w:rsid w:val="00A23EF7"/>
    <w:rsid w:val="00A30CA3"/>
    <w:rsid w:val="00A33C26"/>
    <w:rsid w:val="00A360B0"/>
    <w:rsid w:val="00A53899"/>
    <w:rsid w:val="00A53C3F"/>
    <w:rsid w:val="00A5465A"/>
    <w:rsid w:val="00A63D3E"/>
    <w:rsid w:val="00A67255"/>
    <w:rsid w:val="00A70B42"/>
    <w:rsid w:val="00A72163"/>
    <w:rsid w:val="00A85674"/>
    <w:rsid w:val="00AA301B"/>
    <w:rsid w:val="00AA4DF1"/>
    <w:rsid w:val="00AC07FC"/>
    <w:rsid w:val="00AC3A7D"/>
    <w:rsid w:val="00AC3D05"/>
    <w:rsid w:val="00AE3F33"/>
    <w:rsid w:val="00AE5C00"/>
    <w:rsid w:val="00AF4610"/>
    <w:rsid w:val="00B03882"/>
    <w:rsid w:val="00B1081E"/>
    <w:rsid w:val="00B2350C"/>
    <w:rsid w:val="00B416BA"/>
    <w:rsid w:val="00B45066"/>
    <w:rsid w:val="00B469BD"/>
    <w:rsid w:val="00B47A4A"/>
    <w:rsid w:val="00B47BEF"/>
    <w:rsid w:val="00B47D28"/>
    <w:rsid w:val="00B600BB"/>
    <w:rsid w:val="00B6246C"/>
    <w:rsid w:val="00B63242"/>
    <w:rsid w:val="00B7427C"/>
    <w:rsid w:val="00B764E1"/>
    <w:rsid w:val="00B771CD"/>
    <w:rsid w:val="00B83048"/>
    <w:rsid w:val="00B850AA"/>
    <w:rsid w:val="00B943F0"/>
    <w:rsid w:val="00BA10A2"/>
    <w:rsid w:val="00BA42B4"/>
    <w:rsid w:val="00BA7A66"/>
    <w:rsid w:val="00BB20E3"/>
    <w:rsid w:val="00BD1733"/>
    <w:rsid w:val="00BD2EB1"/>
    <w:rsid w:val="00BD36E3"/>
    <w:rsid w:val="00BD5CD6"/>
    <w:rsid w:val="00BE5ED0"/>
    <w:rsid w:val="00BE6E4E"/>
    <w:rsid w:val="00BF15C7"/>
    <w:rsid w:val="00BF44A0"/>
    <w:rsid w:val="00C0229C"/>
    <w:rsid w:val="00C04C8E"/>
    <w:rsid w:val="00C1150F"/>
    <w:rsid w:val="00C12C0D"/>
    <w:rsid w:val="00C1471E"/>
    <w:rsid w:val="00C16C90"/>
    <w:rsid w:val="00C229DE"/>
    <w:rsid w:val="00C23C1F"/>
    <w:rsid w:val="00C339BF"/>
    <w:rsid w:val="00C37477"/>
    <w:rsid w:val="00C40022"/>
    <w:rsid w:val="00C40BEA"/>
    <w:rsid w:val="00C41750"/>
    <w:rsid w:val="00C51D92"/>
    <w:rsid w:val="00C520B7"/>
    <w:rsid w:val="00C5257B"/>
    <w:rsid w:val="00C616FC"/>
    <w:rsid w:val="00C630D8"/>
    <w:rsid w:val="00C7308F"/>
    <w:rsid w:val="00C74816"/>
    <w:rsid w:val="00C752D7"/>
    <w:rsid w:val="00CA0F45"/>
    <w:rsid w:val="00CA2E73"/>
    <w:rsid w:val="00CB1433"/>
    <w:rsid w:val="00CB2AA4"/>
    <w:rsid w:val="00CB4201"/>
    <w:rsid w:val="00CB607A"/>
    <w:rsid w:val="00CB7A69"/>
    <w:rsid w:val="00CD0F6C"/>
    <w:rsid w:val="00CD3FC2"/>
    <w:rsid w:val="00CD7BD4"/>
    <w:rsid w:val="00CE3DFE"/>
    <w:rsid w:val="00CE3E82"/>
    <w:rsid w:val="00CE4682"/>
    <w:rsid w:val="00CE4B96"/>
    <w:rsid w:val="00CF0CBD"/>
    <w:rsid w:val="00CF203A"/>
    <w:rsid w:val="00CF337F"/>
    <w:rsid w:val="00CF6754"/>
    <w:rsid w:val="00CF78F3"/>
    <w:rsid w:val="00D03068"/>
    <w:rsid w:val="00D1362F"/>
    <w:rsid w:val="00D149FF"/>
    <w:rsid w:val="00D170AA"/>
    <w:rsid w:val="00D17574"/>
    <w:rsid w:val="00D302AA"/>
    <w:rsid w:val="00D33BFC"/>
    <w:rsid w:val="00D36C80"/>
    <w:rsid w:val="00D36EAC"/>
    <w:rsid w:val="00D37C67"/>
    <w:rsid w:val="00D401BB"/>
    <w:rsid w:val="00D43867"/>
    <w:rsid w:val="00D45324"/>
    <w:rsid w:val="00D45BBF"/>
    <w:rsid w:val="00D57022"/>
    <w:rsid w:val="00D6001B"/>
    <w:rsid w:val="00D63347"/>
    <w:rsid w:val="00D643BA"/>
    <w:rsid w:val="00D66DC4"/>
    <w:rsid w:val="00D7088B"/>
    <w:rsid w:val="00D71426"/>
    <w:rsid w:val="00D80C25"/>
    <w:rsid w:val="00D83D9F"/>
    <w:rsid w:val="00D86739"/>
    <w:rsid w:val="00D911D0"/>
    <w:rsid w:val="00D91464"/>
    <w:rsid w:val="00D9435D"/>
    <w:rsid w:val="00D94C40"/>
    <w:rsid w:val="00D95135"/>
    <w:rsid w:val="00DA3B3D"/>
    <w:rsid w:val="00DA3ED1"/>
    <w:rsid w:val="00DB2268"/>
    <w:rsid w:val="00DC1754"/>
    <w:rsid w:val="00DC216D"/>
    <w:rsid w:val="00DC42AA"/>
    <w:rsid w:val="00DC4C41"/>
    <w:rsid w:val="00DC7CAB"/>
    <w:rsid w:val="00DD6140"/>
    <w:rsid w:val="00DE4177"/>
    <w:rsid w:val="00DF70C1"/>
    <w:rsid w:val="00E01D48"/>
    <w:rsid w:val="00E15461"/>
    <w:rsid w:val="00E17D52"/>
    <w:rsid w:val="00E250AB"/>
    <w:rsid w:val="00E2620E"/>
    <w:rsid w:val="00E303C8"/>
    <w:rsid w:val="00E33B20"/>
    <w:rsid w:val="00E34114"/>
    <w:rsid w:val="00E45FB5"/>
    <w:rsid w:val="00E464FA"/>
    <w:rsid w:val="00E46E85"/>
    <w:rsid w:val="00E52A37"/>
    <w:rsid w:val="00E53598"/>
    <w:rsid w:val="00E54924"/>
    <w:rsid w:val="00E557F8"/>
    <w:rsid w:val="00E56EFF"/>
    <w:rsid w:val="00E641F9"/>
    <w:rsid w:val="00E7168E"/>
    <w:rsid w:val="00E721BD"/>
    <w:rsid w:val="00E808EC"/>
    <w:rsid w:val="00E8403C"/>
    <w:rsid w:val="00E92B7C"/>
    <w:rsid w:val="00E932A7"/>
    <w:rsid w:val="00E93517"/>
    <w:rsid w:val="00E96E69"/>
    <w:rsid w:val="00EA01B8"/>
    <w:rsid w:val="00EA1A8F"/>
    <w:rsid w:val="00EA7052"/>
    <w:rsid w:val="00EB0307"/>
    <w:rsid w:val="00EB18DD"/>
    <w:rsid w:val="00EB5A4B"/>
    <w:rsid w:val="00EB6AE5"/>
    <w:rsid w:val="00EC0F80"/>
    <w:rsid w:val="00EC23AF"/>
    <w:rsid w:val="00ED0CE1"/>
    <w:rsid w:val="00ED3975"/>
    <w:rsid w:val="00ED4526"/>
    <w:rsid w:val="00ED4CFD"/>
    <w:rsid w:val="00EE7ABF"/>
    <w:rsid w:val="00EF524A"/>
    <w:rsid w:val="00EF5616"/>
    <w:rsid w:val="00EF69EC"/>
    <w:rsid w:val="00EF6F05"/>
    <w:rsid w:val="00F0798D"/>
    <w:rsid w:val="00F16791"/>
    <w:rsid w:val="00F16818"/>
    <w:rsid w:val="00F17161"/>
    <w:rsid w:val="00F25BE1"/>
    <w:rsid w:val="00F3050C"/>
    <w:rsid w:val="00F3443F"/>
    <w:rsid w:val="00F35494"/>
    <w:rsid w:val="00F36D6D"/>
    <w:rsid w:val="00F4071A"/>
    <w:rsid w:val="00F41BB6"/>
    <w:rsid w:val="00F469BB"/>
    <w:rsid w:val="00F51ABF"/>
    <w:rsid w:val="00F55381"/>
    <w:rsid w:val="00F562CE"/>
    <w:rsid w:val="00F66A54"/>
    <w:rsid w:val="00F72B39"/>
    <w:rsid w:val="00F738B5"/>
    <w:rsid w:val="00F744DD"/>
    <w:rsid w:val="00F8361C"/>
    <w:rsid w:val="00F87775"/>
    <w:rsid w:val="00F8783E"/>
    <w:rsid w:val="00F935CB"/>
    <w:rsid w:val="00F94E69"/>
    <w:rsid w:val="00FA2F55"/>
    <w:rsid w:val="00FA7E18"/>
    <w:rsid w:val="00FB6650"/>
    <w:rsid w:val="00FB6B14"/>
    <w:rsid w:val="00FC0941"/>
    <w:rsid w:val="00FC0EE4"/>
    <w:rsid w:val="00FC560B"/>
    <w:rsid w:val="00FC7E52"/>
    <w:rsid w:val="00FE35B6"/>
    <w:rsid w:val="00FE41DE"/>
    <w:rsid w:val="00FE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3A31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EF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766EF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0766EF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766EF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0766EF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0766EF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0766EF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0766EF"/>
    <w:pPr>
      <w:keepNext/>
      <w:outlineLvl w:val="6"/>
    </w:pPr>
    <w:rPr>
      <w:b/>
      <w:smallCaps/>
      <w:sz w:val="28"/>
    </w:rPr>
  </w:style>
  <w:style w:type="paragraph" w:styleId="Heading8">
    <w:name w:val="heading 8"/>
    <w:basedOn w:val="Normal"/>
    <w:next w:val="Normal"/>
    <w:qFormat/>
    <w:rsid w:val="000766EF"/>
    <w:pPr>
      <w:keepNext/>
      <w:spacing w:before="60"/>
      <w:ind w:left="360"/>
      <w:jc w:val="right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0766EF"/>
    <w:pPr>
      <w:keepNext/>
      <w:ind w:left="7560" w:firstLine="360"/>
      <w:jc w:val="right"/>
      <w:outlineLvl w:val="8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66EF"/>
    <w:rPr>
      <w:color w:val="0000FF"/>
      <w:u w:val="single"/>
    </w:rPr>
  </w:style>
  <w:style w:type="paragraph" w:styleId="Title">
    <w:name w:val="Title"/>
    <w:basedOn w:val="Normal"/>
    <w:qFormat/>
    <w:rsid w:val="000766EF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0766EF"/>
    <w:rPr>
      <w:color w:val="800080"/>
      <w:u w:val="single"/>
    </w:rPr>
  </w:style>
  <w:style w:type="paragraph" w:styleId="BodyText">
    <w:name w:val="Body Text"/>
    <w:basedOn w:val="Normal"/>
    <w:rsid w:val="000766EF"/>
    <w:pPr>
      <w:spacing w:before="120"/>
    </w:pPr>
    <w:rPr>
      <w:sz w:val="23"/>
    </w:rPr>
  </w:style>
  <w:style w:type="paragraph" w:styleId="PlainText">
    <w:name w:val="Plain Text"/>
    <w:basedOn w:val="Normal"/>
    <w:link w:val="PlainTextChar"/>
    <w:rsid w:val="000766EF"/>
    <w:rPr>
      <w:rFonts w:ascii="Courier" w:eastAsia="Times" w:hAnsi="Courier"/>
    </w:rPr>
  </w:style>
  <w:style w:type="paragraph" w:styleId="Header">
    <w:name w:val="header"/>
    <w:basedOn w:val="Normal"/>
    <w:link w:val="HeaderChar"/>
    <w:uiPriority w:val="99"/>
    <w:rsid w:val="000766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6EF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rsid w:val="00E53598"/>
    <w:pPr>
      <w:tabs>
        <w:tab w:val="left" w:pos="10170"/>
      </w:tabs>
      <w:spacing w:after="140"/>
      <w:ind w:left="446" w:right="547"/>
      <w:jc w:val="both"/>
    </w:pPr>
    <w:rPr>
      <w:rFonts w:ascii="Garamond" w:hAnsi="Garamond"/>
      <w:i/>
      <w:iCs/>
      <w:spacing w:val="8"/>
      <w:sz w:val="21"/>
    </w:rPr>
  </w:style>
  <w:style w:type="paragraph" w:styleId="ListParagraph">
    <w:name w:val="List Paragraph"/>
    <w:basedOn w:val="Normal"/>
    <w:uiPriority w:val="34"/>
    <w:qFormat/>
    <w:rsid w:val="00AC3D0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7784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84"/>
    <w:rPr>
      <w:rFonts w:ascii="Tahoma" w:hAnsi="Tahoma" w:cs="Tahoma"/>
      <w:sz w:val="16"/>
      <w:szCs w:val="16"/>
      <w:lang w:val="en-US" w:eastAsia="en-US"/>
    </w:rPr>
  </w:style>
  <w:style w:type="character" w:customStyle="1" w:styleId="table1">
    <w:name w:val="table1"/>
    <w:basedOn w:val="DefaultParagraphFont"/>
    <w:rsid w:val="00A72163"/>
    <w:rPr>
      <w:rFonts w:ascii="Verdana" w:hAnsi="Verdana" w:hint="default"/>
      <w:color w:val="000000"/>
      <w:sz w:val="17"/>
      <w:szCs w:val="17"/>
    </w:rPr>
  </w:style>
  <w:style w:type="numbering" w:customStyle="1" w:styleId="BulletedList2">
    <w:name w:val="Bulleted List 2"/>
    <w:basedOn w:val="NoList"/>
    <w:rsid w:val="000D6212"/>
    <w:pPr>
      <w:numPr>
        <w:numId w:val="2"/>
      </w:numPr>
    </w:pPr>
  </w:style>
  <w:style w:type="paragraph" w:styleId="BlockText">
    <w:name w:val="Block Text"/>
    <w:basedOn w:val="Normal"/>
    <w:rsid w:val="00231154"/>
    <w:pPr>
      <w:ind w:left="-360" w:right="-1440" w:firstLine="360"/>
    </w:pPr>
    <w:rPr>
      <w:szCs w:val="24"/>
    </w:rPr>
  </w:style>
  <w:style w:type="character" w:customStyle="1" w:styleId="PlainTextChar">
    <w:name w:val="Plain Text Char"/>
    <w:basedOn w:val="DefaultParagraphFont"/>
    <w:link w:val="PlainText"/>
    <w:rsid w:val="00BA42B4"/>
    <w:rPr>
      <w:rFonts w:ascii="Courier" w:eastAsia="Times" w:hAnsi="Courier"/>
      <w:sz w:val="24"/>
      <w:lang w:val="en-US" w:eastAsia="en-US"/>
    </w:rPr>
  </w:style>
  <w:style w:type="paragraph" w:customStyle="1" w:styleId="yiv1313274234gmail-bulletedlist">
    <w:name w:val="yiv1313274234gmail-bulletedlist"/>
    <w:basedOn w:val="Normal"/>
    <w:rsid w:val="00425DA9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62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732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397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703360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1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86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053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laptop\AppData\Roaming\Microsoft\Templates\Investment%20bank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0FB3-5D9A-48C4-A231-B2700EA7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Investment banker resume</Template>
  <TotalTime>0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2004-02-24T19:43:00Z</cp:lastPrinted>
  <dcterms:created xsi:type="dcterms:W3CDTF">2014-04-24T11:34:00Z</dcterms:created>
  <dcterms:modified xsi:type="dcterms:W3CDTF">2020-01-30T11:48:00Z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TC011789111033</vt:lpwstr>
  </property>
</Properties>
</file>